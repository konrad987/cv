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C5" w:rsidRPr="00EA2F38" w:rsidRDefault="00FC4B8A" w:rsidP="00EA2F38">
      <w:pPr>
        <w:jc w:val="center"/>
        <w:rPr>
          <w:rFonts w:asciiTheme="majorHAnsi" w:eastAsiaTheme="majorEastAsia" w:hAnsiTheme="majorHAnsi" w:cstheme="majorBidi"/>
          <w:color w:val="5B9BD5" w:themeColor="accent1"/>
          <w:sz w:val="44"/>
          <w:szCs w:val="32"/>
        </w:rPr>
      </w:pPr>
      <w:r w:rsidRPr="00EA2F38">
        <w:rPr>
          <w:color w:val="5B9BD5" w:themeColor="accent1"/>
          <w:sz w:val="32"/>
        </w:rPr>
        <w:t>C</w:t>
      </w:r>
      <w:r w:rsidR="00AD1880" w:rsidRPr="00EA2F38">
        <w:rPr>
          <w:color w:val="5B9BD5" w:themeColor="accent1"/>
          <w:sz w:val="32"/>
        </w:rPr>
        <w:t>urriculum Vitae</w:t>
      </w:r>
    </w:p>
    <w:p w:rsidR="00B67FC4" w:rsidRPr="00B67FC4" w:rsidRDefault="00B67FC4" w:rsidP="00B67FC4">
      <w:pPr>
        <w:pStyle w:val="Nagwek2"/>
      </w:pPr>
      <w:r>
        <w:t>General</w:t>
      </w:r>
    </w:p>
    <w:p w:rsidR="00FC4B8A" w:rsidRDefault="00FC4B8A" w:rsidP="00FC4B8A"/>
    <w:tbl>
      <w:tblPr>
        <w:tblStyle w:val="Tabela-Siatka"/>
        <w:tblW w:w="0" w:type="auto"/>
        <w:tblLook w:val="04A0"/>
      </w:tblPr>
      <w:tblGrid>
        <w:gridCol w:w="1980"/>
        <w:gridCol w:w="7370"/>
      </w:tblGrid>
      <w:tr w:rsidR="00FC4B8A" w:rsidTr="00671CF4">
        <w:tc>
          <w:tcPr>
            <w:tcW w:w="1980" w:type="dxa"/>
          </w:tcPr>
          <w:p w:rsidR="00FC4B8A" w:rsidRDefault="00FC4B8A" w:rsidP="00FC4B8A">
            <w:r>
              <w:t>First Name</w:t>
            </w:r>
          </w:p>
        </w:tc>
        <w:tc>
          <w:tcPr>
            <w:tcW w:w="7370" w:type="dxa"/>
          </w:tcPr>
          <w:p w:rsidR="00FC4B8A" w:rsidRDefault="003C2026" w:rsidP="00FC4B8A">
            <w:r>
              <w:t>Robert</w:t>
            </w:r>
          </w:p>
        </w:tc>
      </w:tr>
      <w:tr w:rsidR="00FC4B8A" w:rsidTr="00671CF4">
        <w:tc>
          <w:tcPr>
            <w:tcW w:w="1980" w:type="dxa"/>
          </w:tcPr>
          <w:p w:rsidR="00FC4B8A" w:rsidRDefault="00FC4B8A" w:rsidP="00FC4B8A">
            <w:r>
              <w:t>Last Name</w:t>
            </w:r>
          </w:p>
        </w:tc>
        <w:tc>
          <w:tcPr>
            <w:tcW w:w="7370" w:type="dxa"/>
          </w:tcPr>
          <w:p w:rsidR="00FC4B8A" w:rsidRDefault="003C2026" w:rsidP="00FC4B8A">
            <w:r>
              <w:t>Ospara</w:t>
            </w:r>
          </w:p>
        </w:tc>
      </w:tr>
      <w:tr w:rsidR="00FC4B8A" w:rsidTr="00671CF4">
        <w:tc>
          <w:tcPr>
            <w:tcW w:w="1980" w:type="dxa"/>
          </w:tcPr>
          <w:p w:rsidR="00FC4B8A" w:rsidRDefault="00671CF4" w:rsidP="00FC4B8A">
            <w:r>
              <w:t>Function</w:t>
            </w:r>
          </w:p>
        </w:tc>
        <w:tc>
          <w:tcPr>
            <w:tcW w:w="7370" w:type="dxa"/>
          </w:tcPr>
          <w:p w:rsidR="00FC4B8A" w:rsidRDefault="003C2026" w:rsidP="00FC4B8A">
            <w:r>
              <w:t>software developer</w:t>
            </w:r>
          </w:p>
        </w:tc>
      </w:tr>
      <w:tr w:rsidR="00671CF4" w:rsidTr="00671CF4">
        <w:tc>
          <w:tcPr>
            <w:tcW w:w="1980" w:type="dxa"/>
          </w:tcPr>
          <w:p w:rsidR="00671CF4" w:rsidRDefault="00671CF4" w:rsidP="00671CF4">
            <w:r>
              <w:t>Date of birth</w:t>
            </w:r>
          </w:p>
        </w:tc>
        <w:tc>
          <w:tcPr>
            <w:tcW w:w="7370" w:type="dxa"/>
          </w:tcPr>
          <w:p w:rsidR="00671CF4" w:rsidRDefault="003C2026" w:rsidP="00671CF4">
            <w:r>
              <w:t>19-07</w:t>
            </w:r>
            <w:r w:rsidR="00671CF4">
              <w:t>-</w:t>
            </w:r>
            <w:r>
              <w:t>1981</w:t>
            </w:r>
          </w:p>
        </w:tc>
      </w:tr>
      <w:tr w:rsidR="00671CF4" w:rsidTr="00671CF4">
        <w:tc>
          <w:tcPr>
            <w:tcW w:w="1980" w:type="dxa"/>
          </w:tcPr>
          <w:p w:rsidR="00671CF4" w:rsidRDefault="00671CF4" w:rsidP="00671CF4">
            <w:r>
              <w:t>Gender</w:t>
            </w:r>
          </w:p>
        </w:tc>
        <w:tc>
          <w:tcPr>
            <w:tcW w:w="7370" w:type="dxa"/>
          </w:tcPr>
          <w:p w:rsidR="00671CF4" w:rsidRDefault="00671CF4" w:rsidP="00671CF4">
            <w:r>
              <w:t>male</w:t>
            </w:r>
          </w:p>
        </w:tc>
      </w:tr>
      <w:tr w:rsidR="00671CF4" w:rsidTr="00671CF4">
        <w:tc>
          <w:tcPr>
            <w:tcW w:w="1980" w:type="dxa"/>
          </w:tcPr>
          <w:p w:rsidR="00671CF4" w:rsidRDefault="00671CF4" w:rsidP="00671CF4">
            <w:r>
              <w:t>Nationality</w:t>
            </w:r>
          </w:p>
        </w:tc>
        <w:tc>
          <w:tcPr>
            <w:tcW w:w="7370" w:type="dxa"/>
          </w:tcPr>
          <w:p w:rsidR="00671CF4" w:rsidRDefault="009D1BE7" w:rsidP="00671CF4">
            <w:r>
              <w:t>Polish</w:t>
            </w:r>
          </w:p>
        </w:tc>
      </w:tr>
      <w:tr w:rsidR="00671CF4" w:rsidTr="00671CF4">
        <w:tc>
          <w:tcPr>
            <w:tcW w:w="1980" w:type="dxa"/>
          </w:tcPr>
          <w:p w:rsidR="00671CF4" w:rsidRDefault="00671CF4" w:rsidP="00671CF4">
            <w:r>
              <w:t>Languages</w:t>
            </w:r>
          </w:p>
        </w:tc>
        <w:tc>
          <w:tcPr>
            <w:tcW w:w="7370" w:type="dxa"/>
          </w:tcPr>
          <w:p w:rsidR="00671CF4" w:rsidRDefault="003C2026" w:rsidP="00B67FC4">
            <w:r>
              <w:t>English-</w:t>
            </w:r>
            <w:r w:rsidR="00B67FC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Fluent 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German-Basic</w:t>
            </w:r>
          </w:p>
        </w:tc>
      </w:tr>
      <w:tr w:rsidR="00671CF4" w:rsidTr="00671CF4">
        <w:tc>
          <w:tcPr>
            <w:tcW w:w="1980" w:type="dxa"/>
          </w:tcPr>
          <w:p w:rsidR="00671CF4" w:rsidRDefault="00671CF4" w:rsidP="00671CF4">
            <w:r>
              <w:t>Experience since</w:t>
            </w:r>
          </w:p>
        </w:tc>
        <w:tc>
          <w:tcPr>
            <w:tcW w:w="7370" w:type="dxa"/>
          </w:tcPr>
          <w:p w:rsidR="00671CF4" w:rsidRDefault="00B634DB" w:rsidP="00671CF4">
            <w:r>
              <w:t>2004</w:t>
            </w:r>
          </w:p>
        </w:tc>
      </w:tr>
    </w:tbl>
    <w:p w:rsidR="00FC4B8A" w:rsidRDefault="00FC4B8A" w:rsidP="00FC4B8A"/>
    <w:p w:rsidR="00FC4B8A" w:rsidRPr="00B67FC4" w:rsidRDefault="00671CF4" w:rsidP="00B67FC4">
      <w:pPr>
        <w:pStyle w:val="Nagwek2"/>
      </w:pPr>
      <w:r w:rsidRPr="00B67FC4">
        <w:t>Profile</w:t>
      </w:r>
    </w:p>
    <w:p w:rsidR="00B634DB" w:rsidRDefault="00FD4D44" w:rsidP="00354CD0">
      <w:r>
        <w:t>I am good at object-oriented design and programming. My ambition is to work for the LHC in Geneva.</w:t>
      </w:r>
    </w:p>
    <w:p w:rsidR="00B634DB" w:rsidRPr="00B634DB" w:rsidRDefault="009347F7" w:rsidP="00B634DB">
      <w:pPr>
        <w:autoSpaceDE w:val="0"/>
        <w:autoSpaceDN w:val="0"/>
        <w:adjustRightInd w:val="0"/>
        <w:ind w:firstLine="720"/>
        <w:rPr>
          <w:rFonts w:cs="CMR12"/>
          <w:lang w:val="pl-PL"/>
        </w:rPr>
      </w:pPr>
      <w:r w:rsidRPr="00B634DB">
        <w:t xml:space="preserve"> </w:t>
      </w:r>
      <w:r w:rsidR="00B634DB" w:rsidRPr="00B634DB">
        <w:rPr>
          <w:rFonts w:cs="CMR12"/>
          <w:lang w:val="pl-PL"/>
        </w:rPr>
        <w:t xml:space="preserve">In </w:t>
      </w:r>
      <w:proofErr w:type="spellStart"/>
      <w:r w:rsidR="00B634DB" w:rsidRPr="00B634DB">
        <w:rPr>
          <w:rFonts w:cs="CMR12"/>
          <w:lang w:val="pl-PL"/>
        </w:rPr>
        <w:t>relationships</w:t>
      </w:r>
      <w:proofErr w:type="spellEnd"/>
      <w:r w:rsidR="00B634DB" w:rsidRPr="00B634DB">
        <w:rPr>
          <w:rFonts w:cs="CMR12"/>
          <w:lang w:val="pl-PL"/>
        </w:rPr>
        <w:t xml:space="preserve"> to </w:t>
      </w:r>
      <w:proofErr w:type="spellStart"/>
      <w:r w:rsidR="00B634DB" w:rsidRPr="00B634DB">
        <w:rPr>
          <w:rFonts w:cs="CMR12"/>
          <w:lang w:val="pl-PL"/>
        </w:rPr>
        <w:t>other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people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I'm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friendly</w:t>
      </w:r>
      <w:proofErr w:type="spellEnd"/>
      <w:r w:rsidR="00B634DB" w:rsidRPr="00B634DB">
        <w:rPr>
          <w:rFonts w:cs="CMR12"/>
          <w:lang w:val="pl-PL"/>
        </w:rPr>
        <w:t xml:space="preserve">, frank and </w:t>
      </w:r>
      <w:proofErr w:type="spellStart"/>
      <w:r w:rsidR="00B634DB" w:rsidRPr="00B634DB">
        <w:rPr>
          <w:rFonts w:cs="CMR12"/>
          <w:lang w:val="pl-PL"/>
        </w:rPr>
        <w:t>honest</w:t>
      </w:r>
      <w:proofErr w:type="spellEnd"/>
      <w:r w:rsidR="00B634DB" w:rsidRPr="00B634DB">
        <w:rPr>
          <w:rFonts w:cs="CMR12"/>
          <w:lang w:val="pl-PL"/>
        </w:rPr>
        <w:t xml:space="preserve"> person. I </w:t>
      </w:r>
      <w:proofErr w:type="spellStart"/>
      <w:r w:rsidR="00B634DB" w:rsidRPr="00B634DB">
        <w:rPr>
          <w:rFonts w:cs="CMR12"/>
          <w:lang w:val="pl-PL"/>
        </w:rPr>
        <w:t>am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ambitious</w:t>
      </w:r>
      <w:proofErr w:type="spellEnd"/>
      <w:r w:rsidR="00B634DB" w:rsidRPr="00B634DB">
        <w:rPr>
          <w:rFonts w:cs="CMR12"/>
          <w:lang w:val="pl-PL"/>
        </w:rPr>
        <w:t>,</w:t>
      </w:r>
      <w:r w:rsid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curious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about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other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people</w:t>
      </w:r>
      <w:proofErr w:type="spellEnd"/>
      <w:r w:rsidR="00B634DB" w:rsidRPr="00B634DB">
        <w:rPr>
          <w:rFonts w:cs="CMR12"/>
          <w:lang w:val="pl-PL"/>
        </w:rPr>
        <w:t xml:space="preserve"> and </w:t>
      </w:r>
      <w:proofErr w:type="spellStart"/>
      <w:r w:rsidR="00B634DB" w:rsidRPr="00B634DB">
        <w:rPr>
          <w:rFonts w:cs="CMR12"/>
          <w:lang w:val="pl-PL"/>
        </w:rPr>
        <w:t>the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World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itself</w:t>
      </w:r>
      <w:proofErr w:type="spellEnd"/>
      <w:r w:rsidR="00B634DB" w:rsidRPr="00B634DB">
        <w:rPr>
          <w:rFonts w:cs="CMR12"/>
          <w:lang w:val="pl-PL"/>
        </w:rPr>
        <w:t xml:space="preserve">. My </w:t>
      </w:r>
      <w:proofErr w:type="spellStart"/>
      <w:r w:rsidR="00B634DB" w:rsidRPr="00B634DB">
        <w:rPr>
          <w:rFonts w:cs="CMR12"/>
          <w:lang w:val="pl-PL"/>
        </w:rPr>
        <w:t>main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features</w:t>
      </w:r>
      <w:proofErr w:type="spellEnd"/>
      <w:r w:rsidR="00B634DB" w:rsidRPr="00B634DB">
        <w:rPr>
          <w:rFonts w:cs="CMR12"/>
          <w:lang w:val="pl-PL"/>
        </w:rPr>
        <w:t xml:space="preserve"> of </w:t>
      </w:r>
      <w:proofErr w:type="spellStart"/>
      <w:r w:rsidR="00B634DB" w:rsidRPr="00B634DB">
        <w:rPr>
          <w:rFonts w:cs="CMR12"/>
          <w:lang w:val="pl-PL"/>
        </w:rPr>
        <w:t>character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are</w:t>
      </w:r>
      <w:proofErr w:type="spellEnd"/>
      <w:r w:rsidR="00B634DB" w:rsidRPr="00B634DB">
        <w:rPr>
          <w:rFonts w:cs="CMR12"/>
          <w:lang w:val="pl-PL"/>
        </w:rPr>
        <w:t xml:space="preserve">: </w:t>
      </w:r>
      <w:proofErr w:type="spellStart"/>
      <w:r w:rsidR="00B634DB" w:rsidRPr="00B634DB">
        <w:rPr>
          <w:rFonts w:cs="CMR12"/>
          <w:lang w:val="pl-PL"/>
        </w:rPr>
        <w:t>patience</w:t>
      </w:r>
      <w:proofErr w:type="spellEnd"/>
      <w:r w:rsidR="00B634DB" w:rsidRPr="00B634DB">
        <w:rPr>
          <w:rFonts w:cs="CMR12"/>
          <w:lang w:val="pl-PL"/>
        </w:rPr>
        <w:t>,</w:t>
      </w:r>
      <w:r w:rsidR="00B634DB">
        <w:rPr>
          <w:rFonts w:cs="CMR12"/>
          <w:lang w:val="pl-PL"/>
        </w:rPr>
        <w:t xml:space="preserve"> </w:t>
      </w:r>
      <w:r w:rsidR="00B634DB" w:rsidRPr="00B634DB">
        <w:rPr>
          <w:rFonts w:cs="CMR12"/>
          <w:lang w:val="pl-PL"/>
        </w:rPr>
        <w:t xml:space="preserve">precision, </w:t>
      </w:r>
      <w:proofErr w:type="spellStart"/>
      <w:r w:rsidR="00B634DB" w:rsidRPr="00B634DB">
        <w:rPr>
          <w:rFonts w:cs="CMR12"/>
          <w:lang w:val="pl-PL"/>
        </w:rPr>
        <w:t>meticulous</w:t>
      </w:r>
      <w:proofErr w:type="spellEnd"/>
      <w:r w:rsidR="00B634DB" w:rsidRPr="00B634DB">
        <w:rPr>
          <w:rFonts w:cs="CMR12"/>
          <w:lang w:val="pl-PL"/>
        </w:rPr>
        <w:t xml:space="preserve">, </w:t>
      </w:r>
      <w:proofErr w:type="spellStart"/>
      <w:r w:rsidR="00B634DB" w:rsidRPr="00B634DB">
        <w:rPr>
          <w:rFonts w:cs="CMR12"/>
          <w:lang w:val="pl-PL"/>
        </w:rPr>
        <w:t>exactitude</w:t>
      </w:r>
      <w:proofErr w:type="spellEnd"/>
      <w:r w:rsidR="00B634DB" w:rsidRPr="00B634DB">
        <w:rPr>
          <w:rFonts w:cs="CMR12"/>
          <w:lang w:val="pl-PL"/>
        </w:rPr>
        <w:t xml:space="preserve"> and </w:t>
      </w:r>
      <w:proofErr w:type="spellStart"/>
      <w:r w:rsidR="00B634DB" w:rsidRPr="00B634DB">
        <w:rPr>
          <w:rFonts w:cs="CMR12"/>
          <w:lang w:val="pl-PL"/>
        </w:rPr>
        <w:t>continuous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striving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after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perfection</w:t>
      </w:r>
      <w:proofErr w:type="spellEnd"/>
      <w:r w:rsidR="00B634DB" w:rsidRPr="00B634DB">
        <w:rPr>
          <w:rFonts w:cs="CMR12"/>
          <w:lang w:val="pl-PL"/>
        </w:rPr>
        <w:t xml:space="preserve">. I do </w:t>
      </w:r>
      <w:proofErr w:type="spellStart"/>
      <w:r w:rsidR="00B634DB" w:rsidRPr="00B634DB">
        <w:rPr>
          <w:rFonts w:cs="CMR12"/>
          <w:lang w:val="pl-PL"/>
        </w:rPr>
        <w:t>love</w:t>
      </w:r>
      <w:proofErr w:type="spellEnd"/>
      <w:r w:rsidR="00B634DB" w:rsidRPr="00B634DB">
        <w:rPr>
          <w:rFonts w:cs="CMR12"/>
          <w:lang w:val="pl-PL"/>
        </w:rPr>
        <w:t xml:space="preserve"> to </w:t>
      </w:r>
      <w:proofErr w:type="spellStart"/>
      <w:r w:rsidR="00B634DB" w:rsidRPr="00B634DB">
        <w:rPr>
          <w:rFonts w:cs="CMR12"/>
          <w:lang w:val="pl-PL"/>
        </w:rPr>
        <w:t>get</w:t>
      </w:r>
      <w:proofErr w:type="spellEnd"/>
      <w:r w:rsidR="00B634DB" w:rsidRPr="00B634DB">
        <w:rPr>
          <w:rFonts w:cs="CMR12"/>
          <w:lang w:val="pl-PL"/>
        </w:rPr>
        <w:t xml:space="preserve"> to</w:t>
      </w:r>
      <w:r w:rsid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know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new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things</w:t>
      </w:r>
      <w:proofErr w:type="spellEnd"/>
      <w:r w:rsidR="00B634DB" w:rsidRPr="00B634DB">
        <w:rPr>
          <w:rFonts w:cs="CMR12"/>
          <w:lang w:val="pl-PL"/>
        </w:rPr>
        <w:t xml:space="preserve"> and Im </w:t>
      </w:r>
      <w:proofErr w:type="spellStart"/>
      <w:r w:rsidR="00B634DB" w:rsidRPr="00B634DB">
        <w:rPr>
          <w:rFonts w:cs="CMR12"/>
          <w:lang w:val="pl-PL"/>
        </w:rPr>
        <w:t>open-minded</w:t>
      </w:r>
      <w:proofErr w:type="spellEnd"/>
      <w:r w:rsidR="00B634DB" w:rsidRPr="00B634DB">
        <w:rPr>
          <w:rFonts w:cs="CMR12"/>
          <w:lang w:val="pl-PL"/>
        </w:rPr>
        <w:t xml:space="preserve"> person, </w:t>
      </w:r>
      <w:proofErr w:type="spellStart"/>
      <w:r w:rsidR="00B634DB" w:rsidRPr="00B634DB">
        <w:rPr>
          <w:rFonts w:cs="CMR12"/>
          <w:lang w:val="pl-PL"/>
        </w:rPr>
        <w:t>especially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about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new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solutions</w:t>
      </w:r>
      <w:proofErr w:type="spellEnd"/>
      <w:r w:rsidR="00B634DB" w:rsidRPr="00B634DB">
        <w:rPr>
          <w:rFonts w:cs="CMR12"/>
          <w:lang w:val="pl-PL"/>
        </w:rPr>
        <w:t xml:space="preserve"> and </w:t>
      </w:r>
      <w:proofErr w:type="spellStart"/>
      <w:r w:rsidR="00B634DB" w:rsidRPr="00B634DB">
        <w:rPr>
          <w:rFonts w:cs="CMR12"/>
          <w:lang w:val="pl-PL"/>
        </w:rPr>
        <w:t>new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ways</w:t>
      </w:r>
      <w:proofErr w:type="spellEnd"/>
      <w:r w:rsidR="00B634DB">
        <w:rPr>
          <w:rFonts w:cs="CMR12"/>
          <w:lang w:val="pl-PL"/>
        </w:rPr>
        <w:t xml:space="preserve"> </w:t>
      </w:r>
      <w:r w:rsidR="00B634DB" w:rsidRPr="00B634DB">
        <w:rPr>
          <w:rFonts w:cs="CMR12"/>
          <w:lang w:val="pl-PL"/>
        </w:rPr>
        <w:t xml:space="preserve">of </w:t>
      </w:r>
      <w:proofErr w:type="spellStart"/>
      <w:r w:rsidR="00B634DB" w:rsidRPr="00B634DB">
        <w:rPr>
          <w:rFonts w:cs="CMR12"/>
          <w:lang w:val="pl-PL"/>
        </w:rPr>
        <w:t>thinking</w:t>
      </w:r>
      <w:proofErr w:type="spellEnd"/>
      <w:r w:rsidR="00B634DB" w:rsidRPr="00B634DB">
        <w:rPr>
          <w:rFonts w:cs="CMR12"/>
          <w:lang w:val="pl-PL"/>
        </w:rPr>
        <w:t xml:space="preserve">. I do </w:t>
      </w:r>
      <w:proofErr w:type="spellStart"/>
      <w:r w:rsidR="00B634DB" w:rsidRPr="00B634DB">
        <w:rPr>
          <w:rFonts w:cs="CMR12"/>
          <w:lang w:val="pl-PL"/>
        </w:rPr>
        <w:t>love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new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challenges</w:t>
      </w:r>
      <w:proofErr w:type="spellEnd"/>
      <w:r w:rsidR="00B634DB" w:rsidRPr="00B634DB">
        <w:rPr>
          <w:rFonts w:cs="CMR12"/>
          <w:lang w:val="pl-PL"/>
        </w:rPr>
        <w:t xml:space="preserve">, </w:t>
      </w:r>
      <w:proofErr w:type="spellStart"/>
      <w:r w:rsidR="00B634DB" w:rsidRPr="00B634DB">
        <w:rPr>
          <w:rFonts w:cs="CMR12"/>
          <w:lang w:val="pl-PL"/>
        </w:rPr>
        <w:t>especially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the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hard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ones</w:t>
      </w:r>
      <w:proofErr w:type="spellEnd"/>
      <w:r w:rsidR="00B634DB" w:rsidRPr="00B634DB">
        <w:rPr>
          <w:rFonts w:cs="CMR12"/>
          <w:lang w:val="pl-PL"/>
        </w:rPr>
        <w:t xml:space="preserve">. Im </w:t>
      </w:r>
      <w:proofErr w:type="spellStart"/>
      <w:r w:rsidR="00B634DB" w:rsidRPr="00B634DB">
        <w:rPr>
          <w:rFonts w:cs="CMR12"/>
          <w:lang w:val="pl-PL"/>
        </w:rPr>
        <w:t>interested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in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new</w:t>
      </w:r>
      <w:proofErr w:type="spellEnd"/>
      <w:r w:rsidR="00B634DB" w:rsidRPr="00B634DB">
        <w:rPr>
          <w:rFonts w:cs="CMR12"/>
          <w:lang w:val="pl-PL"/>
        </w:rPr>
        <w:t xml:space="preserve"> </w:t>
      </w:r>
      <w:proofErr w:type="spellStart"/>
      <w:r w:rsidR="00B634DB" w:rsidRPr="00B634DB">
        <w:rPr>
          <w:rFonts w:cs="CMR12"/>
          <w:lang w:val="pl-PL"/>
        </w:rPr>
        <w:t>techs</w:t>
      </w:r>
      <w:proofErr w:type="spellEnd"/>
      <w:r w:rsidR="00B634DB" w:rsidRPr="00B634DB">
        <w:rPr>
          <w:rFonts w:cs="CMR12"/>
          <w:lang w:val="pl-PL"/>
        </w:rPr>
        <w:t>,</w:t>
      </w:r>
    </w:p>
    <w:p w:rsidR="00671CF4" w:rsidRPr="00B634DB" w:rsidRDefault="00B634DB" w:rsidP="00B634DB">
      <w:proofErr w:type="spellStart"/>
      <w:proofErr w:type="gramStart"/>
      <w:r w:rsidRPr="00B634DB">
        <w:rPr>
          <w:rFonts w:cs="CMR12"/>
          <w:lang w:val="pl-PL"/>
        </w:rPr>
        <w:t>physics</w:t>
      </w:r>
      <w:proofErr w:type="spellEnd"/>
      <w:proofErr w:type="gramEnd"/>
      <w:r w:rsidRPr="00B634DB">
        <w:rPr>
          <w:rFonts w:cs="CMR12"/>
          <w:lang w:val="pl-PL"/>
        </w:rPr>
        <w:t xml:space="preserve">, </w:t>
      </w:r>
      <w:proofErr w:type="spellStart"/>
      <w:r w:rsidRPr="00B634DB">
        <w:rPr>
          <w:rFonts w:cs="CMR12"/>
          <w:lang w:val="pl-PL"/>
        </w:rPr>
        <w:t>astronomy</w:t>
      </w:r>
      <w:proofErr w:type="spellEnd"/>
      <w:r w:rsidRPr="00B634DB">
        <w:rPr>
          <w:rFonts w:cs="CMR12"/>
          <w:lang w:val="pl-PL"/>
        </w:rPr>
        <w:t xml:space="preserve">, </w:t>
      </w:r>
      <w:proofErr w:type="spellStart"/>
      <w:r w:rsidRPr="00B634DB">
        <w:rPr>
          <w:rFonts w:cs="CMR12"/>
          <w:lang w:val="pl-PL"/>
        </w:rPr>
        <w:t>martial</w:t>
      </w:r>
      <w:proofErr w:type="spellEnd"/>
      <w:r w:rsidRPr="00B634DB">
        <w:rPr>
          <w:rFonts w:cs="CMR12"/>
          <w:lang w:val="pl-PL"/>
        </w:rPr>
        <w:t xml:space="preserve"> arts and </w:t>
      </w:r>
      <w:proofErr w:type="spellStart"/>
      <w:r w:rsidRPr="00B634DB">
        <w:rPr>
          <w:rFonts w:cs="CMR12"/>
          <w:lang w:val="pl-PL"/>
        </w:rPr>
        <w:t>chess</w:t>
      </w:r>
      <w:proofErr w:type="spellEnd"/>
      <w:r w:rsidRPr="00B634DB">
        <w:rPr>
          <w:rFonts w:cs="CMR12"/>
          <w:lang w:val="pl-PL"/>
        </w:rPr>
        <w:t>.</w:t>
      </w:r>
    </w:p>
    <w:p w:rsidR="00671CF4" w:rsidRDefault="00671CF4" w:rsidP="00671CF4"/>
    <w:p w:rsidR="0095358D" w:rsidRDefault="00A16B21" w:rsidP="00A16B21">
      <w:pPr>
        <w:pStyle w:val="Nagwek2"/>
      </w:pPr>
      <w:r>
        <w:t>Education</w:t>
      </w:r>
    </w:p>
    <w:tbl>
      <w:tblPr>
        <w:tblStyle w:val="Tabela-Siatka"/>
        <w:tblW w:w="0" w:type="auto"/>
        <w:tblLook w:val="04A0"/>
      </w:tblPr>
      <w:tblGrid>
        <w:gridCol w:w="2697"/>
        <w:gridCol w:w="2697"/>
        <w:gridCol w:w="2698"/>
        <w:gridCol w:w="2676"/>
      </w:tblGrid>
      <w:tr w:rsidR="00B4090D" w:rsidTr="00B4090D">
        <w:tc>
          <w:tcPr>
            <w:tcW w:w="2697" w:type="dxa"/>
            <w:shd w:val="clear" w:color="auto" w:fill="AEAAAA" w:themeFill="background2" w:themeFillShade="BF"/>
          </w:tcPr>
          <w:p w:rsidR="00B4090D" w:rsidRPr="00B4090D" w:rsidRDefault="00B4090D" w:rsidP="00B4090D">
            <w:pPr>
              <w:rPr>
                <w:b/>
              </w:rPr>
            </w:pPr>
            <w:r w:rsidRPr="00B4090D">
              <w:rPr>
                <w:b/>
              </w:rPr>
              <w:t>Start and end date</w:t>
            </w:r>
          </w:p>
        </w:tc>
        <w:tc>
          <w:tcPr>
            <w:tcW w:w="2697" w:type="dxa"/>
            <w:shd w:val="clear" w:color="auto" w:fill="AEAAAA" w:themeFill="background2" w:themeFillShade="BF"/>
          </w:tcPr>
          <w:p w:rsidR="00B4090D" w:rsidRPr="00B4090D" w:rsidRDefault="00B4090D" w:rsidP="00671CF4">
            <w:pPr>
              <w:rPr>
                <w:b/>
              </w:rPr>
            </w:pPr>
            <w:r w:rsidRPr="00B4090D">
              <w:rPr>
                <w:b/>
              </w:rPr>
              <w:t>Institute or University</w:t>
            </w:r>
          </w:p>
        </w:tc>
        <w:tc>
          <w:tcPr>
            <w:tcW w:w="2698" w:type="dxa"/>
            <w:shd w:val="clear" w:color="auto" w:fill="AEAAAA" w:themeFill="background2" w:themeFillShade="BF"/>
          </w:tcPr>
          <w:p w:rsidR="00B4090D" w:rsidRPr="00B4090D" w:rsidRDefault="00B4090D" w:rsidP="00671CF4">
            <w:pPr>
              <w:rPr>
                <w:b/>
              </w:rPr>
            </w:pPr>
            <w:r w:rsidRPr="00B4090D">
              <w:rPr>
                <w:b/>
              </w:rPr>
              <w:t>Degree</w:t>
            </w:r>
          </w:p>
        </w:tc>
        <w:tc>
          <w:tcPr>
            <w:tcW w:w="2676" w:type="dxa"/>
            <w:shd w:val="clear" w:color="auto" w:fill="AEAAAA" w:themeFill="background2" w:themeFillShade="BF"/>
          </w:tcPr>
          <w:p w:rsidR="00B4090D" w:rsidRPr="00B4090D" w:rsidRDefault="00B4090D" w:rsidP="00671CF4">
            <w:pPr>
              <w:rPr>
                <w:b/>
              </w:rPr>
            </w:pPr>
            <w:r w:rsidRPr="00B4090D">
              <w:rPr>
                <w:b/>
              </w:rPr>
              <w:t>Field</w:t>
            </w:r>
          </w:p>
        </w:tc>
      </w:tr>
      <w:tr w:rsidR="00B4090D" w:rsidTr="00B4090D">
        <w:tc>
          <w:tcPr>
            <w:tcW w:w="2697" w:type="dxa"/>
          </w:tcPr>
          <w:p w:rsidR="00B4090D" w:rsidRDefault="00FF6F78" w:rsidP="00671CF4">
            <w:r>
              <w:t>2000</w:t>
            </w:r>
            <w:r w:rsidR="00B4090D">
              <w:t xml:space="preserve"> - </w:t>
            </w:r>
            <w:r w:rsidR="0037605C">
              <w:t>2009</w:t>
            </w:r>
          </w:p>
        </w:tc>
        <w:tc>
          <w:tcPr>
            <w:tcW w:w="2697" w:type="dxa"/>
          </w:tcPr>
          <w:p w:rsidR="00B4090D" w:rsidRDefault="00B4090D" w:rsidP="00671CF4">
            <w:r>
              <w:t>university</w:t>
            </w:r>
          </w:p>
        </w:tc>
        <w:tc>
          <w:tcPr>
            <w:tcW w:w="2698" w:type="dxa"/>
          </w:tcPr>
          <w:p w:rsidR="00B4090D" w:rsidRDefault="00B4090D" w:rsidP="00B4090D">
            <w:r>
              <w:t>master</w:t>
            </w:r>
          </w:p>
        </w:tc>
        <w:tc>
          <w:tcPr>
            <w:tcW w:w="2676" w:type="dxa"/>
          </w:tcPr>
          <w:p w:rsidR="00B4090D" w:rsidRDefault="00B4090D" w:rsidP="00671CF4">
            <w:r>
              <w:t>computer science</w:t>
            </w:r>
          </w:p>
        </w:tc>
      </w:tr>
      <w:tr w:rsidR="00B4090D" w:rsidTr="00B4090D">
        <w:tc>
          <w:tcPr>
            <w:tcW w:w="2697" w:type="dxa"/>
          </w:tcPr>
          <w:p w:rsidR="00B4090D" w:rsidRDefault="00B4090D" w:rsidP="00671CF4"/>
        </w:tc>
        <w:tc>
          <w:tcPr>
            <w:tcW w:w="2697" w:type="dxa"/>
          </w:tcPr>
          <w:p w:rsidR="00B4090D" w:rsidRDefault="00B4090D" w:rsidP="00671CF4"/>
        </w:tc>
        <w:tc>
          <w:tcPr>
            <w:tcW w:w="2698" w:type="dxa"/>
          </w:tcPr>
          <w:p w:rsidR="00B4090D" w:rsidRDefault="00B4090D" w:rsidP="00671CF4"/>
        </w:tc>
        <w:tc>
          <w:tcPr>
            <w:tcW w:w="2676" w:type="dxa"/>
          </w:tcPr>
          <w:p w:rsidR="00B4090D" w:rsidRDefault="00B4090D" w:rsidP="00671CF4"/>
        </w:tc>
      </w:tr>
      <w:tr w:rsidR="00B4090D" w:rsidTr="00B4090D">
        <w:tc>
          <w:tcPr>
            <w:tcW w:w="2697" w:type="dxa"/>
          </w:tcPr>
          <w:p w:rsidR="00B4090D" w:rsidRDefault="00B4090D" w:rsidP="00671CF4"/>
        </w:tc>
        <w:tc>
          <w:tcPr>
            <w:tcW w:w="2697" w:type="dxa"/>
          </w:tcPr>
          <w:p w:rsidR="00B4090D" w:rsidRDefault="00B4090D" w:rsidP="00671CF4"/>
        </w:tc>
        <w:tc>
          <w:tcPr>
            <w:tcW w:w="2698" w:type="dxa"/>
          </w:tcPr>
          <w:p w:rsidR="00B4090D" w:rsidRDefault="00B4090D" w:rsidP="00671CF4"/>
        </w:tc>
        <w:tc>
          <w:tcPr>
            <w:tcW w:w="2676" w:type="dxa"/>
          </w:tcPr>
          <w:p w:rsidR="00B4090D" w:rsidRDefault="00B4090D" w:rsidP="00671CF4"/>
        </w:tc>
      </w:tr>
    </w:tbl>
    <w:p w:rsidR="00B4090D" w:rsidRDefault="00B4090D" w:rsidP="00671CF4"/>
    <w:p w:rsidR="00A16B21" w:rsidRDefault="00A16B21" w:rsidP="00A16B21">
      <w:pPr>
        <w:pStyle w:val="Nagwek2"/>
      </w:pPr>
      <w:r>
        <w:t>Courses</w:t>
      </w:r>
      <w:r w:rsidR="00FD4D44">
        <w:t xml:space="preserve"> and trainings</w:t>
      </w:r>
    </w:p>
    <w:tbl>
      <w:tblPr>
        <w:tblStyle w:val="Tabela-Siatka"/>
        <w:tblW w:w="0" w:type="auto"/>
        <w:tblLook w:val="04A0"/>
      </w:tblPr>
      <w:tblGrid>
        <w:gridCol w:w="2697"/>
        <w:gridCol w:w="8071"/>
      </w:tblGrid>
      <w:tr w:rsidR="00B4090D" w:rsidTr="00B4090D">
        <w:tc>
          <w:tcPr>
            <w:tcW w:w="2697" w:type="dxa"/>
            <w:shd w:val="clear" w:color="auto" w:fill="AEAAAA" w:themeFill="background2" w:themeFillShade="BF"/>
          </w:tcPr>
          <w:p w:rsidR="00B4090D" w:rsidRPr="00B4090D" w:rsidRDefault="00B4090D" w:rsidP="0072305A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8071" w:type="dxa"/>
            <w:shd w:val="clear" w:color="auto" w:fill="AEAAAA" w:themeFill="background2" w:themeFillShade="BF"/>
          </w:tcPr>
          <w:p w:rsidR="00B4090D" w:rsidRPr="00B4090D" w:rsidRDefault="00B4090D" w:rsidP="0072305A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B4090D" w:rsidTr="00B4090D">
        <w:tc>
          <w:tcPr>
            <w:tcW w:w="2697" w:type="dxa"/>
          </w:tcPr>
          <w:p w:rsidR="00B4090D" w:rsidRDefault="00071D2B" w:rsidP="00B4090D">
            <w:r>
              <w:t>2009</w:t>
            </w:r>
          </w:p>
        </w:tc>
        <w:tc>
          <w:tcPr>
            <w:tcW w:w="8071" w:type="dxa"/>
          </w:tcPr>
          <w:p w:rsidR="00B4090D" w:rsidRDefault="00071D2B" w:rsidP="0072305A">
            <w:r>
              <w:rPr>
                <w:rFonts w:ascii="LMRoman10-Italic-Identity-H" w:hAnsi="LMRoman10-Italic-Identity-H" w:cs="LMRoman10-Italic-Identity-H"/>
                <w:i/>
                <w:iCs/>
                <w:sz w:val="20"/>
                <w:szCs w:val="20"/>
                <w:lang w:val="pl-PL"/>
              </w:rPr>
              <w:t xml:space="preserve">Java, C++ Developer - </w:t>
            </w:r>
            <w:proofErr w:type="spellStart"/>
            <w:r>
              <w:rPr>
                <w:rFonts w:ascii="LMRoman10-Italic-Identity-H" w:hAnsi="LMRoman10-Italic-Identity-H" w:cs="LMRoman10-Italic-Identity-H"/>
                <w:i/>
                <w:iCs/>
                <w:sz w:val="20"/>
                <w:szCs w:val="20"/>
                <w:lang w:val="pl-PL"/>
              </w:rPr>
              <w:t>internship</w:t>
            </w:r>
            <w:proofErr w:type="spellEnd"/>
            <w:r>
              <w:rPr>
                <w:rFonts w:ascii="LMRoman10-Italic-Identity-H" w:hAnsi="LMRoman10-Italic-Identity-H" w:cs="LMRoman10-Italic-Identity-H"/>
                <w:i/>
                <w:iCs/>
                <w:sz w:val="20"/>
                <w:szCs w:val="20"/>
                <w:lang w:val="pl-PL"/>
              </w:rPr>
              <w:t xml:space="preserve"> for Tieto Poland</w:t>
            </w:r>
          </w:p>
        </w:tc>
      </w:tr>
      <w:tr w:rsidR="00B4090D" w:rsidTr="00B4090D">
        <w:tc>
          <w:tcPr>
            <w:tcW w:w="2697" w:type="dxa"/>
          </w:tcPr>
          <w:p w:rsidR="00B4090D" w:rsidRDefault="00071D2B" w:rsidP="0072305A">
            <w:r>
              <w:t>2006</w:t>
            </w:r>
          </w:p>
        </w:tc>
        <w:tc>
          <w:tcPr>
            <w:tcW w:w="8071" w:type="dxa"/>
          </w:tcPr>
          <w:p w:rsidR="00B4090D" w:rsidRDefault="00071D2B" w:rsidP="0072305A">
            <w:r>
              <w:t xml:space="preserve">Network Administrator - internship in public hospital </w:t>
            </w:r>
          </w:p>
        </w:tc>
      </w:tr>
      <w:tr w:rsidR="00B4090D" w:rsidTr="00B4090D">
        <w:tc>
          <w:tcPr>
            <w:tcW w:w="2697" w:type="dxa"/>
          </w:tcPr>
          <w:p w:rsidR="00B4090D" w:rsidRDefault="00B4090D" w:rsidP="0072305A"/>
        </w:tc>
        <w:tc>
          <w:tcPr>
            <w:tcW w:w="8071" w:type="dxa"/>
          </w:tcPr>
          <w:p w:rsidR="00B4090D" w:rsidRDefault="00B4090D" w:rsidP="0072305A"/>
        </w:tc>
      </w:tr>
    </w:tbl>
    <w:p w:rsidR="00FD08F1" w:rsidRDefault="00FD08F1" w:rsidP="006B62E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FD08F1" w:rsidRDefault="00FD08F1" w:rsidP="000A48B7">
      <w:pPr>
        <w:pStyle w:val="Nagwek2"/>
        <w:rPr>
          <w:rFonts w:eastAsia="Times New Roman"/>
        </w:rPr>
      </w:pPr>
      <w:r>
        <w:rPr>
          <w:rFonts w:eastAsia="Times New Roman"/>
        </w:rPr>
        <w:t>Hobbies</w:t>
      </w:r>
    </w:p>
    <w:p w:rsidR="000A48B7" w:rsidRPr="000A48B7" w:rsidRDefault="000A48B7" w:rsidP="000A48B7">
      <w:pPr>
        <w:autoSpaceDE w:val="0"/>
        <w:autoSpaceDN w:val="0"/>
        <w:adjustRightInd w:val="0"/>
        <w:jc w:val="both"/>
        <w:rPr>
          <w:rFonts w:eastAsia="LMRoman10-Regular-Identity-H" w:cs="LMRoman10-Regular-Identity-H"/>
          <w:lang w:val="pl-PL"/>
        </w:rPr>
      </w:pPr>
      <w:r w:rsidRPr="000A48B7">
        <w:rPr>
          <w:rFonts w:eastAsia="LMRoman10-Regular-Identity-H" w:cs="LMRoman10-Regular-Identity-H"/>
          <w:lang w:val="pl-PL"/>
        </w:rPr>
        <w:t xml:space="preserve">My hobby </w:t>
      </w:r>
      <w:proofErr w:type="spellStart"/>
      <w:r w:rsidRPr="000A48B7">
        <w:rPr>
          <w:rFonts w:eastAsia="LMRoman10-Regular-Identity-H" w:cs="LMRoman10-Regular-Identity-H"/>
          <w:lang w:val="pl-PL"/>
        </w:rPr>
        <w:t>is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playing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guitar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, </w:t>
      </w:r>
      <w:proofErr w:type="spellStart"/>
      <w:r w:rsidRPr="000A48B7">
        <w:rPr>
          <w:rFonts w:eastAsia="LMRoman10-Regular-Identity-H" w:cs="LMRoman10-Regular-Identity-H"/>
          <w:lang w:val="pl-PL"/>
        </w:rPr>
        <w:t>playing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chess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, </w:t>
      </w:r>
      <w:proofErr w:type="spellStart"/>
      <w:r w:rsidRPr="000A48B7">
        <w:rPr>
          <w:rFonts w:eastAsia="LMRoman10-Regular-Identity-H" w:cs="LMRoman10-Regular-Identity-H"/>
          <w:lang w:val="pl-PL"/>
        </w:rPr>
        <w:t>reading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books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and science </w:t>
      </w:r>
      <w:proofErr w:type="spellStart"/>
      <w:r w:rsidRPr="000A48B7">
        <w:rPr>
          <w:rFonts w:eastAsia="LMRoman10-Regular-Identity-H" w:cs="LMRoman10-Regular-Identity-H"/>
          <w:lang w:val="pl-PL"/>
        </w:rPr>
        <w:t>in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general, </w:t>
      </w:r>
      <w:proofErr w:type="spellStart"/>
      <w:r w:rsidRPr="000A48B7">
        <w:rPr>
          <w:rFonts w:eastAsia="LMRoman10-Regular-Identity-H" w:cs="LMRoman10-Regular-Identity-H"/>
          <w:lang w:val="pl-PL"/>
        </w:rPr>
        <w:t>especially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a</w:t>
      </w:r>
      <w:r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physics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of </w:t>
      </w:r>
      <w:proofErr w:type="spellStart"/>
      <w:r w:rsidRPr="000A48B7">
        <w:rPr>
          <w:rFonts w:eastAsia="LMRoman10-Regular-Identity-H" w:cs="LMRoman10-Regular-Identity-H"/>
          <w:lang w:val="pl-PL"/>
        </w:rPr>
        <w:t>elementary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particles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and </w:t>
      </w:r>
      <w:proofErr w:type="spellStart"/>
      <w:r w:rsidRPr="000A48B7">
        <w:rPr>
          <w:rFonts w:eastAsia="LMRoman10-Regular-Identity-H" w:cs="LMRoman10-Regular-Identity-H"/>
          <w:lang w:val="pl-PL"/>
        </w:rPr>
        <w:t>cosmology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. In high </w:t>
      </w:r>
      <w:proofErr w:type="spellStart"/>
      <w:r w:rsidRPr="000A48B7">
        <w:rPr>
          <w:rFonts w:eastAsia="LMRoman10-Regular-Identity-H" w:cs="LMRoman10-Regular-Identity-H"/>
          <w:lang w:val="pl-PL"/>
        </w:rPr>
        <w:t>school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I was a </w:t>
      </w:r>
      <w:proofErr w:type="spellStart"/>
      <w:r w:rsidRPr="000A48B7">
        <w:rPr>
          <w:rFonts w:eastAsia="LMRoman10-Regular-Identity-H" w:cs="LMRoman10-Regular-Identity-H"/>
          <w:lang w:val="pl-PL"/>
        </w:rPr>
        <w:t>member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of basketball</w:t>
      </w:r>
      <w:r>
        <w:rPr>
          <w:rFonts w:eastAsia="LMRoman10-Regular-Identity-H" w:cs="LMRoman10-Regular-Identity-H"/>
          <w:lang w:val="pl-PL"/>
        </w:rPr>
        <w:t xml:space="preserve"> </w:t>
      </w:r>
      <w:r w:rsidRPr="000A48B7">
        <w:rPr>
          <w:rFonts w:eastAsia="LMRoman10-Regular-Identity-H" w:cs="LMRoman10-Regular-Identity-H"/>
          <w:lang w:val="pl-PL"/>
        </w:rPr>
        <w:t xml:space="preserve">team </w:t>
      </w:r>
      <w:proofErr w:type="spellStart"/>
      <w:r w:rsidRPr="000A48B7">
        <w:rPr>
          <w:rFonts w:eastAsia="LMRoman10-Regular-Identity-H" w:cs="LMRoman10-Regular-Identity-H"/>
          <w:lang w:val="pl-PL"/>
        </w:rPr>
        <w:t>in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The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Province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Olympics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. I </w:t>
      </w:r>
      <w:proofErr w:type="spellStart"/>
      <w:r w:rsidRPr="000A48B7">
        <w:rPr>
          <w:rFonts w:eastAsia="LMRoman10-Regular-Identity-H" w:cs="LMRoman10-Regular-Identity-H"/>
          <w:lang w:val="pl-PL"/>
        </w:rPr>
        <w:t>used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to </w:t>
      </w:r>
      <w:proofErr w:type="spellStart"/>
      <w:r w:rsidRPr="000A48B7">
        <w:rPr>
          <w:rFonts w:eastAsia="LMRoman10-Regular-Identity-H" w:cs="LMRoman10-Regular-Identity-H"/>
          <w:lang w:val="pl-PL"/>
        </w:rPr>
        <w:t>represent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a sport </w:t>
      </w:r>
      <w:proofErr w:type="spellStart"/>
      <w:r w:rsidRPr="000A48B7">
        <w:rPr>
          <w:rFonts w:eastAsia="LMRoman10-Regular-Identity-H" w:cs="LMRoman10-Regular-Identity-H"/>
          <w:lang w:val="pl-PL"/>
        </w:rPr>
        <w:t>club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SZTORM </w:t>
      </w:r>
      <w:proofErr w:type="spellStart"/>
      <w:r w:rsidRPr="000A48B7">
        <w:rPr>
          <w:rFonts w:eastAsia="LMRoman10-Regular-Identity-H" w:cs="LMRoman10-Regular-Identity-H"/>
          <w:lang w:val="pl-PL"/>
        </w:rPr>
        <w:t>in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running</w:t>
      </w:r>
      <w:proofErr w:type="spellEnd"/>
      <w:r w:rsidRPr="000A48B7">
        <w:rPr>
          <w:rFonts w:eastAsia="LMRoman10-Regular-Identity-H" w:cs="LMRoman10-Regular-Identity-H"/>
          <w:lang w:val="pl-PL"/>
        </w:rPr>
        <w:t xml:space="preserve"> </w:t>
      </w:r>
      <w:proofErr w:type="spellStart"/>
      <w:r w:rsidRPr="000A48B7">
        <w:rPr>
          <w:rFonts w:eastAsia="LMRoman10-Regular-Identity-H" w:cs="LMRoman10-Regular-Identity-H"/>
          <w:lang w:val="pl-PL"/>
        </w:rPr>
        <w:t>contests</w:t>
      </w:r>
      <w:proofErr w:type="spellEnd"/>
      <w:r w:rsidRPr="000A48B7">
        <w:rPr>
          <w:rFonts w:eastAsia="LMRoman10-Regular-Identity-H" w:cs="LMRoman10-Regular-Identity-H"/>
          <w:lang w:val="pl-PL"/>
        </w:rPr>
        <w:t>.</w:t>
      </w:r>
    </w:p>
    <w:p w:rsidR="00B4090D" w:rsidRDefault="00B4090D" w:rsidP="006B62E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FD08F1" w:rsidRDefault="00B4090D" w:rsidP="00B4090D">
      <w:pPr>
        <w:pStyle w:val="Nagwek2"/>
        <w:rPr>
          <w:rFonts w:eastAsia="Times New Roman"/>
        </w:rPr>
      </w:pPr>
      <w:r>
        <w:rPr>
          <w:rFonts w:eastAsia="Times New Roman"/>
        </w:rPr>
        <w:t>Strengths and Weaknesses</w:t>
      </w:r>
    </w:p>
    <w:p w:rsidR="00B4090D" w:rsidRPr="00E860A0" w:rsidRDefault="00E860A0" w:rsidP="006B62E8">
      <w:pPr>
        <w:shd w:val="clear" w:color="auto" w:fill="FFFFFF"/>
        <w:rPr>
          <w:rFonts w:eastAsia="Times New Roman" w:cs="Arial"/>
          <w:color w:val="222222"/>
        </w:rPr>
      </w:pPr>
      <w:r w:rsidRPr="00E860A0">
        <w:rPr>
          <w:rFonts w:eastAsia="Times New Roman" w:cs="Arial"/>
          <w:color w:val="222222"/>
        </w:rPr>
        <w:t xml:space="preserve">My main strength and weakness, both in one, is </w:t>
      </w:r>
      <w:proofErr w:type="spellStart"/>
      <w:r w:rsidRPr="00E860A0">
        <w:rPr>
          <w:rFonts w:cs="CMR12"/>
          <w:lang w:val="pl-PL"/>
        </w:rPr>
        <w:t>continuous</w:t>
      </w:r>
      <w:proofErr w:type="spellEnd"/>
      <w:r w:rsidRPr="00E860A0">
        <w:rPr>
          <w:rFonts w:cs="CMR12"/>
          <w:lang w:val="pl-PL"/>
        </w:rPr>
        <w:t xml:space="preserve"> </w:t>
      </w:r>
      <w:proofErr w:type="spellStart"/>
      <w:r w:rsidRPr="00E860A0">
        <w:rPr>
          <w:rFonts w:cs="CMR12"/>
          <w:lang w:val="pl-PL"/>
        </w:rPr>
        <w:t>striving</w:t>
      </w:r>
      <w:proofErr w:type="spellEnd"/>
      <w:r w:rsidRPr="00E860A0">
        <w:rPr>
          <w:rFonts w:cs="CMR12"/>
          <w:lang w:val="pl-PL"/>
        </w:rPr>
        <w:t xml:space="preserve"> </w:t>
      </w:r>
      <w:proofErr w:type="spellStart"/>
      <w:r w:rsidRPr="00E860A0">
        <w:rPr>
          <w:rFonts w:cs="CMR12"/>
          <w:lang w:val="pl-PL"/>
        </w:rPr>
        <w:t>after</w:t>
      </w:r>
      <w:proofErr w:type="spellEnd"/>
      <w:r w:rsidRPr="00E860A0">
        <w:rPr>
          <w:rFonts w:cs="CMR12"/>
          <w:lang w:val="pl-PL"/>
        </w:rPr>
        <w:t xml:space="preserve"> </w:t>
      </w:r>
      <w:proofErr w:type="spellStart"/>
      <w:r w:rsidRPr="00E860A0">
        <w:rPr>
          <w:rFonts w:cs="CMR12"/>
          <w:lang w:val="pl-PL"/>
        </w:rPr>
        <w:t>perfection</w:t>
      </w:r>
      <w:proofErr w:type="spellEnd"/>
      <w:r w:rsidRPr="00E860A0">
        <w:rPr>
          <w:rFonts w:cs="CMR12"/>
          <w:lang w:val="pl-PL"/>
        </w:rPr>
        <w:t xml:space="preserve"> </w:t>
      </w:r>
      <w:proofErr w:type="spellStart"/>
      <w:r w:rsidRPr="00E860A0">
        <w:rPr>
          <w:rFonts w:cs="CMR12"/>
          <w:lang w:val="pl-PL"/>
        </w:rPr>
        <w:t>in</w:t>
      </w:r>
      <w:proofErr w:type="spellEnd"/>
      <w:r w:rsidRPr="00E860A0">
        <w:rPr>
          <w:rFonts w:cs="CMR12"/>
          <w:lang w:val="pl-PL"/>
        </w:rPr>
        <w:t xml:space="preserve"> </w:t>
      </w:r>
      <w:proofErr w:type="spellStart"/>
      <w:r w:rsidRPr="00E860A0">
        <w:rPr>
          <w:rFonts w:cs="CMR12"/>
          <w:lang w:val="pl-PL"/>
        </w:rPr>
        <w:t>what</w:t>
      </w:r>
      <w:proofErr w:type="spellEnd"/>
      <w:r w:rsidRPr="00E860A0">
        <w:rPr>
          <w:rFonts w:cs="CMR12"/>
          <w:lang w:val="pl-PL"/>
        </w:rPr>
        <w:t xml:space="preserve"> I do.</w:t>
      </w:r>
    </w:p>
    <w:p w:rsidR="00B4090D" w:rsidRDefault="00B4090D" w:rsidP="006B62E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FD08F1" w:rsidRPr="006B62E8" w:rsidRDefault="009347F7" w:rsidP="00FD08F1">
      <w:pPr>
        <w:pStyle w:val="Nagwek2"/>
        <w:rPr>
          <w:rFonts w:eastAsia="Times New Roman"/>
        </w:rPr>
      </w:pPr>
      <w:r>
        <w:rPr>
          <w:rFonts w:eastAsia="Times New Roman"/>
        </w:rPr>
        <w:t>Experience 1</w:t>
      </w:r>
      <w:r w:rsidR="00E17BE3">
        <w:rPr>
          <w:rFonts w:eastAsia="Times New Roman"/>
        </w:rPr>
        <w:t xml:space="preserve"> (Latest first)</w:t>
      </w:r>
    </w:p>
    <w:p w:rsidR="00D715F3" w:rsidRPr="0054179B" w:rsidRDefault="00FD08F1" w:rsidP="0054179B">
      <w:pPr>
        <w:pStyle w:val="Nagwek3"/>
        <w:rPr>
          <w:rFonts w:eastAsia="Times New Roman"/>
        </w:rPr>
      </w:pPr>
      <w:r>
        <w:rPr>
          <w:rFonts w:eastAsia="Times New Roman"/>
        </w:rPr>
        <w:t>Period</w:t>
      </w:r>
    </w:p>
    <w:p w:rsidR="00FD08F1" w:rsidRDefault="00C404E2" w:rsidP="00FD08F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Jun 2012</w:t>
      </w:r>
      <w:r w:rsidR="00FD08F1">
        <w:rPr>
          <w:rFonts w:ascii="Arial" w:eastAsia="Times New Roman" w:hAnsi="Arial" w:cs="Arial"/>
          <w:color w:val="222222"/>
          <w:sz w:val="20"/>
          <w:szCs w:val="20"/>
        </w:rPr>
        <w:t>-</w:t>
      </w:r>
      <w:r>
        <w:rPr>
          <w:rFonts w:ascii="Arial" w:eastAsia="Times New Roman" w:hAnsi="Arial" w:cs="Arial"/>
          <w:color w:val="222222"/>
          <w:sz w:val="20"/>
          <w:szCs w:val="20"/>
        </w:rPr>
        <w:t>Now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A2591F">
        <w:rPr>
          <w:rFonts w:ascii="Arial" w:eastAsia="Times New Roman" w:hAnsi="Arial" w:cs="Arial"/>
          <w:color w:val="222222"/>
          <w:sz w:val="20"/>
          <w:szCs w:val="20"/>
        </w:rPr>
        <w:tab/>
      </w:r>
      <w:r w:rsidR="00282412" w:rsidRPr="00282412">
        <w:rPr>
          <w:rFonts w:ascii="Arial" w:hAnsi="Arial" w:cs="Arial"/>
          <w:b/>
          <w:sz w:val="20"/>
          <w:szCs w:val="20"/>
          <w:lang w:val="pl-PL"/>
        </w:rPr>
        <w:t xml:space="preserve">DC S.A. </w:t>
      </w:r>
      <w:r w:rsidR="00282412" w:rsidRPr="00282412">
        <w:rPr>
          <w:rFonts w:ascii="Arial" w:eastAsia="LMRoman10-Regular-Identity-H" w:hAnsi="Arial" w:cs="Arial"/>
          <w:b/>
          <w:sz w:val="20"/>
          <w:szCs w:val="20"/>
          <w:lang w:val="pl-PL"/>
        </w:rPr>
        <w:t>(IT)</w:t>
      </w:r>
      <w:r w:rsidR="00282412">
        <w:rPr>
          <w:rFonts w:ascii="Arial" w:eastAsia="Times New Roman" w:hAnsi="Arial" w:cs="Arial"/>
          <w:color w:val="222222"/>
          <w:sz w:val="20"/>
          <w:szCs w:val="20"/>
        </w:rPr>
        <w:tab/>
      </w:r>
      <w:r w:rsidR="00282412">
        <w:rPr>
          <w:rFonts w:ascii="Arial" w:eastAsia="Times New Roman" w:hAnsi="Arial" w:cs="Arial"/>
          <w:color w:val="222222"/>
          <w:sz w:val="20"/>
          <w:szCs w:val="20"/>
        </w:rPr>
        <w:tab/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>software developer</w:t>
      </w:r>
      <w:r w:rsidR="00282412">
        <w:rPr>
          <w:rFonts w:ascii="Arial" w:eastAsia="Times New Roman" w:hAnsi="Arial" w:cs="Arial"/>
          <w:color w:val="222222"/>
          <w:sz w:val="20"/>
          <w:szCs w:val="20"/>
        </w:rPr>
        <w:t xml:space="preserve"> and consultant</w:t>
      </w:r>
    </w:p>
    <w:p w:rsidR="00F078E7" w:rsidRPr="006B62E8" w:rsidRDefault="00F078E7" w:rsidP="00FD08F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324517" w:rsidRDefault="00FD08F1" w:rsidP="000B222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D08F1">
        <w:rPr>
          <w:rStyle w:val="Nagwek3Znak"/>
        </w:rPr>
        <w:t>Situation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A2591F">
        <w:rPr>
          <w:rFonts w:ascii="Arial" w:eastAsia="Times New Roman" w:hAnsi="Arial" w:cs="Arial"/>
          <w:color w:val="222222"/>
          <w:sz w:val="20"/>
          <w:szCs w:val="20"/>
        </w:rPr>
        <w:tab/>
      </w:r>
      <w:bookmarkStart w:id="0" w:name="_GoBack"/>
      <w:bookmarkEnd w:id="0"/>
    </w:p>
    <w:p w:rsidR="00335328" w:rsidRDefault="00282412" w:rsidP="00324517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335328">
        <w:rPr>
          <w:rFonts w:ascii="Arial" w:eastAsia="Times New Roman" w:hAnsi="Arial" w:cs="Arial"/>
          <w:color w:val="222222"/>
          <w:sz w:val="20"/>
          <w:szCs w:val="20"/>
        </w:rPr>
        <w:t>Company create</w:t>
      </w:r>
      <w:r w:rsidR="00335328" w:rsidRPr="00335328">
        <w:rPr>
          <w:rFonts w:ascii="Arial" w:eastAsia="Times New Roman" w:hAnsi="Arial" w:cs="Arial"/>
          <w:color w:val="222222"/>
          <w:sz w:val="20"/>
          <w:szCs w:val="20"/>
        </w:rPr>
        <w:t>s</w:t>
      </w:r>
      <w:r w:rsidRPr="0033532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35328" w:rsidRPr="00335328">
        <w:rPr>
          <w:rFonts w:ascii="Arial" w:eastAsia="Times New Roman" w:hAnsi="Arial" w:cs="Arial"/>
          <w:color w:val="222222"/>
          <w:sz w:val="20"/>
          <w:szCs w:val="20"/>
        </w:rPr>
        <w:t xml:space="preserve">mainly </w:t>
      </w:r>
      <w:r w:rsidRPr="00335328">
        <w:rPr>
          <w:rFonts w:ascii="Arial" w:eastAsia="Times New Roman" w:hAnsi="Arial" w:cs="Arial"/>
          <w:color w:val="222222"/>
          <w:sz w:val="20"/>
          <w:szCs w:val="20"/>
        </w:rPr>
        <w:t>web solutions</w:t>
      </w:r>
      <w:r w:rsidR="00335328" w:rsidRPr="00335328">
        <w:rPr>
          <w:rFonts w:ascii="Arial" w:eastAsia="Times New Roman" w:hAnsi="Arial" w:cs="Arial"/>
          <w:color w:val="222222"/>
          <w:sz w:val="20"/>
          <w:szCs w:val="20"/>
        </w:rPr>
        <w:t>: web services, CRMs, SharePoint.</w:t>
      </w:r>
      <w:r w:rsidR="0033532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35328" w:rsidRPr="00335328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FD08F1" w:rsidRPr="00335328">
        <w:rPr>
          <w:rFonts w:ascii="Arial" w:eastAsia="Times New Roman" w:hAnsi="Arial" w:cs="Arial"/>
          <w:color w:val="222222"/>
          <w:sz w:val="20"/>
          <w:szCs w:val="20"/>
        </w:rPr>
        <w:t>he team size</w:t>
      </w:r>
      <w:r w:rsidR="009347F7" w:rsidRPr="0033532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35328" w:rsidRPr="00335328">
        <w:rPr>
          <w:rFonts w:ascii="Arial" w:eastAsia="Times New Roman" w:hAnsi="Arial" w:cs="Arial"/>
          <w:color w:val="222222"/>
          <w:sz w:val="20"/>
          <w:szCs w:val="20"/>
        </w:rPr>
        <w:t xml:space="preserve">was 5 </w:t>
      </w:r>
    </w:p>
    <w:p w:rsidR="00FD08F1" w:rsidRPr="00335328" w:rsidRDefault="00335328" w:rsidP="00897874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35328">
        <w:rPr>
          <w:rFonts w:ascii="Arial" w:eastAsia="Times New Roman" w:hAnsi="Arial" w:cs="Arial"/>
          <w:color w:val="222222"/>
          <w:sz w:val="20"/>
          <w:szCs w:val="20"/>
        </w:rPr>
        <w:t>people</w:t>
      </w:r>
      <w:proofErr w:type="gramEnd"/>
      <w:r w:rsidRPr="00335328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335328">
        <w:rPr>
          <w:rFonts w:ascii="Arial" w:hAnsi="Arial" w:cs="Arial"/>
          <w:sz w:val="20"/>
          <w:szCs w:val="20"/>
          <w:lang w:val="pl-PL"/>
        </w:rPr>
        <w:t xml:space="preserve"> </w:t>
      </w:r>
    </w:p>
    <w:p w:rsidR="00FD08F1" w:rsidRPr="006B62E8" w:rsidRDefault="00FD08F1" w:rsidP="00FD08F1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Main Task</w:t>
      </w:r>
    </w:p>
    <w:p w:rsidR="00897874" w:rsidRPr="00335328" w:rsidRDefault="003D3A1E" w:rsidP="003D3A1E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335328">
        <w:rPr>
          <w:rFonts w:ascii="Arial" w:hAnsi="Arial" w:cs="Arial"/>
          <w:sz w:val="20"/>
          <w:szCs w:val="20"/>
          <w:lang w:val="pl-PL"/>
        </w:rPr>
        <w:t>SharePoint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="00897874" w:rsidRPr="00335328">
        <w:rPr>
          <w:rFonts w:ascii="Arial" w:hAnsi="Arial" w:cs="Arial"/>
          <w:sz w:val="20"/>
          <w:szCs w:val="20"/>
          <w:lang w:val="pl-PL"/>
        </w:rPr>
        <w:t>solutions</w:t>
      </w:r>
      <w:proofErr w:type="spellEnd"/>
    </w:p>
    <w:p w:rsidR="00FD08F1" w:rsidRPr="006B62E8" w:rsidRDefault="00FD08F1" w:rsidP="00FD08F1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lastRenderedPageBreak/>
        <w:t>Activities</w:t>
      </w:r>
    </w:p>
    <w:p w:rsidR="00FD08F1" w:rsidRPr="006B62E8" w:rsidRDefault="00897874" w:rsidP="00897874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Designing architecture</w:t>
      </w:r>
      <w:r w:rsidR="00FD08F1" w:rsidRPr="006B62E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of solution, implementation, performing deployment.</w:t>
      </w:r>
      <w:proofErr w:type="gramEnd"/>
    </w:p>
    <w:p w:rsidR="00FD08F1" w:rsidRPr="006B62E8" w:rsidRDefault="00FD08F1" w:rsidP="009347F7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Result</w:t>
      </w:r>
      <w:r w:rsidR="009347F7">
        <w:rPr>
          <w:rFonts w:eastAsia="Times New Roman"/>
        </w:rPr>
        <w:t xml:space="preserve"> or achievement</w:t>
      </w:r>
    </w:p>
    <w:p w:rsidR="00897874" w:rsidRPr="00335328" w:rsidRDefault="00897874" w:rsidP="00897874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Accomplished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projects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>:</w:t>
      </w:r>
    </w:p>
    <w:p w:rsidR="00897874" w:rsidRPr="00335328" w:rsidRDefault="00897874" w:rsidP="0089787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Reporting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 xml:space="preserve"> Status </w:t>
      </w: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Checker</w:t>
      </w:r>
      <w:proofErr w:type="spellEnd"/>
    </w:p>
    <w:p w:rsidR="00897874" w:rsidRPr="00335328" w:rsidRDefault="00897874" w:rsidP="0089787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Pages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 xml:space="preserve"> Generator</w:t>
      </w:r>
    </w:p>
    <w:p w:rsidR="00897874" w:rsidRPr="00335328" w:rsidRDefault="00897874" w:rsidP="0089787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r w:rsidRPr="00335328">
        <w:rPr>
          <w:rFonts w:ascii="Arial" w:hAnsi="Arial" w:cs="Arial"/>
          <w:sz w:val="20"/>
          <w:szCs w:val="20"/>
          <w:lang w:val="pl-PL"/>
        </w:rPr>
        <w:t xml:space="preserve">Electronic </w:t>
      </w: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Card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 xml:space="preserve"> Of New </w:t>
      </w: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Product</w:t>
      </w:r>
      <w:proofErr w:type="spellEnd"/>
    </w:p>
    <w:p w:rsidR="00897874" w:rsidRPr="00335328" w:rsidRDefault="00897874" w:rsidP="0089787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TimeSheet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>.</w:t>
      </w:r>
    </w:p>
    <w:p w:rsidR="00FD08F1" w:rsidRPr="006B62E8" w:rsidRDefault="00FD08F1" w:rsidP="009347F7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Environment</w:t>
      </w:r>
    </w:p>
    <w:p w:rsidR="00897874" w:rsidRDefault="00897874" w:rsidP="00897874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r w:rsidRPr="00335328">
        <w:rPr>
          <w:rFonts w:ascii="Arial" w:hAnsi="Arial" w:cs="Arial"/>
          <w:sz w:val="20"/>
          <w:szCs w:val="20"/>
          <w:lang w:val="pl-PL"/>
        </w:rPr>
        <w:t>ShareP</w:t>
      </w:r>
      <w:r>
        <w:rPr>
          <w:rFonts w:ascii="Arial" w:hAnsi="Arial" w:cs="Arial"/>
          <w:sz w:val="20"/>
          <w:szCs w:val="20"/>
          <w:lang w:val="pl-PL"/>
        </w:rPr>
        <w:t xml:space="preserve">oint 2010, </w:t>
      </w:r>
      <w:proofErr w:type="gramStart"/>
      <w:r>
        <w:rPr>
          <w:rFonts w:ascii="Arial" w:hAnsi="Arial" w:cs="Arial"/>
          <w:sz w:val="20"/>
          <w:szCs w:val="20"/>
          <w:lang w:val="pl-PL"/>
        </w:rPr>
        <w:t>C#, .</w:t>
      </w:r>
      <w:proofErr w:type="gramEnd"/>
      <w:r>
        <w:rPr>
          <w:rFonts w:ascii="Arial" w:hAnsi="Arial" w:cs="Arial"/>
          <w:sz w:val="20"/>
          <w:szCs w:val="20"/>
          <w:lang w:val="pl-PL"/>
        </w:rPr>
        <w:t>NET,</w:t>
      </w:r>
      <w:r w:rsidRPr="00335328">
        <w:rPr>
          <w:rFonts w:ascii="Arial" w:hAnsi="Arial" w:cs="Arial"/>
          <w:sz w:val="20"/>
          <w:szCs w:val="20"/>
          <w:lang w:val="pl-PL"/>
        </w:rPr>
        <w:t xml:space="preserve"> Windows Server 2008</w:t>
      </w:r>
      <w:r>
        <w:rPr>
          <w:rFonts w:ascii="Arial" w:hAnsi="Arial" w:cs="Arial"/>
          <w:sz w:val="20"/>
          <w:szCs w:val="20"/>
          <w:lang w:val="pl-PL"/>
        </w:rPr>
        <w:t xml:space="preserve"> </w:t>
      </w:r>
      <w:r w:rsidRPr="00335328">
        <w:rPr>
          <w:rFonts w:ascii="Arial" w:hAnsi="Arial" w:cs="Arial"/>
          <w:sz w:val="20"/>
          <w:szCs w:val="20"/>
          <w:lang w:val="pl-PL"/>
        </w:rPr>
        <w:t xml:space="preserve">R2, MSSQL, Visual </w:t>
      </w:r>
      <w:proofErr w:type="spellStart"/>
      <w:r w:rsidRPr="00335328">
        <w:rPr>
          <w:rFonts w:ascii="Arial" w:hAnsi="Arial" w:cs="Arial"/>
          <w:sz w:val="20"/>
          <w:szCs w:val="20"/>
          <w:lang w:val="pl-PL"/>
        </w:rPr>
        <w:t>Studio</w:t>
      </w:r>
      <w:proofErr w:type="spellEnd"/>
      <w:r w:rsidRPr="00335328">
        <w:rPr>
          <w:rFonts w:ascii="Arial" w:hAnsi="Arial" w:cs="Arial"/>
          <w:sz w:val="20"/>
          <w:szCs w:val="20"/>
          <w:lang w:val="pl-PL"/>
        </w:rPr>
        <w:t xml:space="preserve">, SVN, </w:t>
      </w:r>
    </w:p>
    <w:p w:rsidR="00897874" w:rsidRPr="00897874" w:rsidRDefault="00897874" w:rsidP="00897874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r>
        <w:rPr>
          <w:rFonts w:ascii="Arial" w:hAnsi="Arial" w:cs="Arial"/>
          <w:sz w:val="20"/>
          <w:szCs w:val="20"/>
          <w:lang w:val="pl-PL"/>
        </w:rPr>
        <w:t>Redmine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pl-PL"/>
        </w:rPr>
        <w:t>powershell</w:t>
      </w:r>
      <w:proofErr w:type="spellEnd"/>
      <w:r>
        <w:rPr>
          <w:rFonts w:ascii="Arial" w:hAnsi="Arial" w:cs="Arial"/>
          <w:sz w:val="20"/>
          <w:szCs w:val="20"/>
          <w:lang w:val="pl-PL"/>
        </w:rPr>
        <w:t>.</w:t>
      </w:r>
    </w:p>
    <w:p w:rsidR="009347F7" w:rsidRPr="006B62E8" w:rsidRDefault="009347F7" w:rsidP="00A2591F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B4090D" w:rsidRDefault="00B4090D" w:rsidP="00E17BE3">
      <w:pPr>
        <w:pStyle w:val="Nagwek2"/>
        <w:rPr>
          <w:rFonts w:eastAsia="Times New Roman"/>
        </w:rPr>
      </w:pPr>
    </w:p>
    <w:p w:rsidR="00E17BE3" w:rsidRPr="006B62E8" w:rsidRDefault="00E17BE3" w:rsidP="00E17BE3">
      <w:pPr>
        <w:pStyle w:val="Nagwek2"/>
        <w:rPr>
          <w:rFonts w:eastAsia="Times New Roman"/>
        </w:rPr>
      </w:pPr>
      <w:r>
        <w:rPr>
          <w:rFonts w:eastAsia="Times New Roman"/>
        </w:rPr>
        <w:t>Experience 2</w:t>
      </w:r>
    </w:p>
    <w:p w:rsidR="00E17BE3" w:rsidRDefault="00E17BE3" w:rsidP="00E17BE3">
      <w:pPr>
        <w:pStyle w:val="Nagwek3"/>
        <w:rPr>
          <w:rFonts w:eastAsia="Times New Roman"/>
        </w:rPr>
      </w:pPr>
      <w:r>
        <w:rPr>
          <w:rFonts w:eastAsia="Times New Roman"/>
        </w:rPr>
        <w:t>Period</w:t>
      </w:r>
    </w:p>
    <w:p w:rsidR="00E17BE3" w:rsidRPr="00DE6A42" w:rsidRDefault="00324517" w:rsidP="00E17BE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Jul 2011</w:t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0"/>
        </w:rPr>
        <w:t>Apr</w:t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 xml:space="preserve"> 2012</w:t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324517">
        <w:rPr>
          <w:rFonts w:ascii="Arial" w:hAnsi="Arial" w:cs="Arial"/>
          <w:b/>
          <w:sz w:val="20"/>
          <w:szCs w:val="20"/>
          <w:lang w:val="pl-PL"/>
        </w:rPr>
        <w:t xml:space="preserve">Samsung Electronics Polska sp. z o.o. </w:t>
      </w:r>
      <w:r w:rsidRPr="00324517">
        <w:rPr>
          <w:rFonts w:ascii="Arial" w:eastAsia="LMRoman10-Regular-Identity-H" w:hAnsi="Arial" w:cs="Arial"/>
          <w:b/>
          <w:sz w:val="20"/>
          <w:szCs w:val="20"/>
          <w:lang w:val="pl-PL"/>
        </w:rPr>
        <w:t>(DTV)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DE6A42" w:rsidRPr="00DE6A42">
        <w:rPr>
          <w:rFonts w:ascii="Arial" w:hAnsi="Arial" w:cs="Arial"/>
          <w:i/>
          <w:iCs/>
          <w:sz w:val="20"/>
          <w:szCs w:val="20"/>
          <w:lang w:val="pl-PL"/>
        </w:rPr>
        <w:t xml:space="preserve">Software Development </w:t>
      </w:r>
      <w:proofErr w:type="spellStart"/>
      <w:r w:rsidR="00DE6A42" w:rsidRPr="00DE6A42">
        <w:rPr>
          <w:rFonts w:ascii="Arial" w:hAnsi="Arial" w:cs="Arial"/>
          <w:i/>
          <w:iCs/>
          <w:sz w:val="20"/>
          <w:szCs w:val="20"/>
          <w:lang w:val="pl-PL"/>
        </w:rPr>
        <w:t>Engineer</w:t>
      </w:r>
      <w:proofErr w:type="spellEnd"/>
    </w:p>
    <w:p w:rsidR="00324517" w:rsidRPr="006B62E8" w:rsidRDefault="00324517" w:rsidP="00E17BE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E17BE3" w:rsidRPr="006B62E8" w:rsidRDefault="00E17BE3" w:rsidP="00E353B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D08F1">
        <w:rPr>
          <w:rStyle w:val="Nagwek3Znak"/>
        </w:rPr>
        <w:t>Situation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E353B7">
        <w:rPr>
          <w:rFonts w:ascii="Arial" w:eastAsia="Times New Roman" w:hAnsi="Arial" w:cs="Arial"/>
          <w:color w:val="222222"/>
          <w:sz w:val="20"/>
          <w:szCs w:val="20"/>
        </w:rPr>
        <w:t>DTV department of R&amp;D Center in Warszawa creates software platform for Samsungs TVs.</w:t>
      </w:r>
    </w:p>
    <w:p w:rsidR="00E17BE3" w:rsidRPr="006B62E8" w:rsidRDefault="00DE6A42" w:rsidP="00E17BE3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E17BE3" w:rsidRPr="006B62E8">
        <w:rPr>
          <w:rFonts w:ascii="Arial" w:eastAsia="Times New Roman" w:hAnsi="Arial" w:cs="Arial"/>
          <w:color w:val="222222"/>
          <w:sz w:val="20"/>
          <w:szCs w:val="20"/>
        </w:rPr>
        <w:t>he team size</w:t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 xml:space="preserve"> was </w:t>
      </w:r>
      <w:r>
        <w:rPr>
          <w:rFonts w:ascii="Arial" w:eastAsia="Times New Roman" w:hAnsi="Arial" w:cs="Arial"/>
          <w:color w:val="222222"/>
          <w:sz w:val="20"/>
          <w:szCs w:val="20"/>
        </w:rPr>
        <w:t>6 people.</w:t>
      </w:r>
    </w:p>
    <w:p w:rsidR="00E17BE3" w:rsidRPr="006B62E8" w:rsidRDefault="00E17BE3" w:rsidP="00E17BE3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Main Task</w:t>
      </w:r>
    </w:p>
    <w:p w:rsidR="00E17BE3" w:rsidRDefault="003D3A1E" w:rsidP="00E17BE3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Embedded</w:t>
      </w:r>
      <w:r w:rsidR="001F6754">
        <w:rPr>
          <w:rFonts w:ascii="Arial" w:eastAsia="Times New Roman" w:hAnsi="Arial" w:cs="Arial"/>
          <w:color w:val="222222"/>
          <w:sz w:val="20"/>
          <w:szCs w:val="20"/>
        </w:rPr>
        <w:t xml:space="preserve"> applicatio</w:t>
      </w:r>
      <w:r w:rsidR="000C31D4">
        <w:rPr>
          <w:rFonts w:ascii="Arial" w:eastAsia="Times New Roman" w:hAnsi="Arial" w:cs="Arial"/>
          <w:color w:val="222222"/>
          <w:sz w:val="20"/>
          <w:szCs w:val="20"/>
        </w:rPr>
        <w:t>ns</w:t>
      </w:r>
    </w:p>
    <w:p w:rsidR="00E17BE3" w:rsidRPr="006B62E8" w:rsidRDefault="00E17BE3" w:rsidP="00E17BE3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Activities</w:t>
      </w:r>
    </w:p>
    <w:p w:rsidR="00D928E3" w:rsidRDefault="00D928E3" w:rsidP="00D928E3">
      <w:pPr>
        <w:pStyle w:val="Nagwek3"/>
        <w:ind w:left="1440" w:firstLine="720"/>
        <w:rPr>
          <w:rFonts w:eastAsia="Times New Roman" w:cs="Arial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Design and implementation of software</w:t>
      </w:r>
      <w:r w:rsidRPr="000C31D4">
        <w:rPr>
          <w:rFonts w:eastAsia="Times New Roman" w:cs="Arial"/>
        </w:rPr>
        <w:t xml:space="preserve"> </w:t>
      </w:r>
    </w:p>
    <w:p w:rsidR="00E17BE3" w:rsidRPr="000C31D4" w:rsidRDefault="00E17BE3" w:rsidP="00D928E3">
      <w:pPr>
        <w:pStyle w:val="Nagwek3"/>
        <w:rPr>
          <w:rFonts w:eastAsia="Times New Roman" w:cs="Arial"/>
        </w:rPr>
      </w:pPr>
      <w:r w:rsidRPr="000C31D4">
        <w:rPr>
          <w:rFonts w:eastAsia="Times New Roman" w:cs="Arial"/>
        </w:rPr>
        <w:t>Result or achievement</w:t>
      </w:r>
    </w:p>
    <w:p w:rsidR="000C31D4" w:rsidRPr="000C31D4" w:rsidRDefault="000C31D4" w:rsidP="000C31D4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0C31D4">
        <w:rPr>
          <w:rFonts w:ascii="Arial" w:hAnsi="Arial" w:cs="Arial"/>
          <w:sz w:val="20"/>
          <w:szCs w:val="20"/>
          <w:lang w:val="pl-PL"/>
        </w:rPr>
        <w:t>Accomplished</w:t>
      </w:r>
      <w:proofErr w:type="spellEnd"/>
      <w:r w:rsidRPr="000C31D4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0C31D4">
        <w:rPr>
          <w:rFonts w:ascii="Arial" w:hAnsi="Arial" w:cs="Arial"/>
          <w:sz w:val="20"/>
          <w:szCs w:val="20"/>
          <w:lang w:val="pl-PL"/>
        </w:rPr>
        <w:t>projects</w:t>
      </w:r>
      <w:proofErr w:type="spellEnd"/>
      <w:r w:rsidRPr="000C31D4">
        <w:rPr>
          <w:rFonts w:ascii="Arial" w:hAnsi="Arial" w:cs="Arial"/>
          <w:sz w:val="20"/>
          <w:szCs w:val="20"/>
          <w:lang w:val="pl-PL"/>
        </w:rPr>
        <w:t>:</w:t>
      </w:r>
    </w:p>
    <w:p w:rsidR="000C31D4" w:rsidRPr="000C31D4" w:rsidRDefault="000C31D4" w:rsidP="000C31D4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r w:rsidRPr="000C31D4">
        <w:rPr>
          <w:rFonts w:ascii="Arial" w:hAnsi="Arial" w:cs="Arial"/>
          <w:sz w:val="20"/>
          <w:szCs w:val="20"/>
          <w:lang w:val="pl-PL"/>
        </w:rPr>
        <w:t xml:space="preserve">Software </w:t>
      </w:r>
      <w:proofErr w:type="spellStart"/>
      <w:r w:rsidRPr="000C31D4">
        <w:rPr>
          <w:rFonts w:ascii="Arial" w:hAnsi="Arial" w:cs="Arial"/>
          <w:sz w:val="20"/>
          <w:szCs w:val="20"/>
          <w:lang w:val="pl-PL"/>
        </w:rPr>
        <w:t>Upgrade</w:t>
      </w:r>
      <w:proofErr w:type="spellEnd"/>
      <w:r w:rsidRPr="000C31D4">
        <w:rPr>
          <w:rFonts w:ascii="Arial" w:hAnsi="Arial" w:cs="Arial"/>
          <w:sz w:val="20"/>
          <w:szCs w:val="20"/>
          <w:lang w:val="pl-PL"/>
        </w:rPr>
        <w:t xml:space="preserve"> (</w:t>
      </w:r>
      <w:proofErr w:type="spellStart"/>
      <w:r w:rsidRPr="000C31D4">
        <w:rPr>
          <w:rFonts w:ascii="Arial" w:hAnsi="Arial" w:cs="Arial"/>
          <w:sz w:val="20"/>
          <w:szCs w:val="20"/>
          <w:lang w:val="pl-PL"/>
        </w:rPr>
        <w:t>Search</w:t>
      </w:r>
      <w:proofErr w:type="spellEnd"/>
      <w:r w:rsidRPr="000C31D4">
        <w:rPr>
          <w:rFonts w:ascii="Arial" w:hAnsi="Arial" w:cs="Arial"/>
          <w:sz w:val="20"/>
          <w:szCs w:val="20"/>
          <w:lang w:val="pl-PL"/>
        </w:rPr>
        <w:t xml:space="preserve"> Module)</w:t>
      </w:r>
    </w:p>
    <w:p w:rsidR="000C31D4" w:rsidRDefault="000C31D4" w:rsidP="000C31D4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proofErr w:type="spellStart"/>
      <w:r w:rsidRPr="000C31D4">
        <w:rPr>
          <w:rFonts w:ascii="Arial" w:hAnsi="Arial" w:cs="Arial"/>
          <w:sz w:val="20"/>
          <w:szCs w:val="20"/>
          <w:lang w:val="pl-PL"/>
        </w:rPr>
        <w:t>Carousel</w:t>
      </w:r>
      <w:proofErr w:type="spellEnd"/>
      <w:r w:rsidRPr="000C31D4">
        <w:rPr>
          <w:rFonts w:ascii="Arial" w:hAnsi="Arial" w:cs="Arial"/>
          <w:sz w:val="20"/>
          <w:szCs w:val="20"/>
          <w:lang w:val="pl-PL"/>
        </w:rPr>
        <w:t xml:space="preserve"> Dumper</w:t>
      </w:r>
    </w:p>
    <w:p w:rsidR="000C31D4" w:rsidRPr="000C31D4" w:rsidRDefault="000C31D4" w:rsidP="000C31D4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l-PL"/>
        </w:rPr>
      </w:pPr>
      <w:proofErr w:type="spellStart"/>
      <w:r>
        <w:rPr>
          <w:rFonts w:ascii="Arial" w:hAnsi="Arial" w:cs="Arial"/>
          <w:sz w:val="20"/>
          <w:szCs w:val="20"/>
          <w:lang w:val="pl-PL"/>
        </w:rPr>
        <w:t>Perforce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l-PL"/>
        </w:rPr>
        <w:t>Efficiency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l-PL"/>
        </w:rPr>
        <w:t>Analyzer</w:t>
      </w:r>
      <w:proofErr w:type="spellEnd"/>
    </w:p>
    <w:p w:rsidR="00E17BE3" w:rsidRPr="006B62E8" w:rsidRDefault="00E17BE3" w:rsidP="000C31D4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Environment</w:t>
      </w:r>
    </w:p>
    <w:p w:rsidR="008B1BEB" w:rsidRDefault="001B7DEF" w:rsidP="008B1BEB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r w:rsidRPr="008B1BEB">
        <w:rPr>
          <w:rFonts w:ascii="Arial" w:hAnsi="Arial" w:cs="Arial"/>
          <w:sz w:val="20"/>
          <w:szCs w:val="20"/>
          <w:lang w:val="pl-PL"/>
        </w:rPr>
        <w:t>C++,</w:t>
      </w:r>
      <w:r w:rsidR="00E85659">
        <w:rPr>
          <w:rFonts w:ascii="Arial" w:hAnsi="Arial" w:cs="Arial"/>
          <w:sz w:val="20"/>
          <w:szCs w:val="20"/>
          <w:lang w:val="pl-PL"/>
        </w:rPr>
        <w:t xml:space="preserve"> C, </w:t>
      </w:r>
      <w:proofErr w:type="spellStart"/>
      <w:r w:rsidR="00E85659">
        <w:rPr>
          <w:rFonts w:ascii="Arial" w:hAnsi="Arial" w:cs="Arial"/>
          <w:sz w:val="20"/>
          <w:szCs w:val="20"/>
          <w:lang w:val="pl-PL"/>
        </w:rPr>
        <w:t>JavaScript</w:t>
      </w:r>
      <w:proofErr w:type="spellEnd"/>
      <w:r w:rsidR="00E85659">
        <w:rPr>
          <w:rFonts w:ascii="Arial" w:hAnsi="Arial" w:cs="Arial"/>
          <w:sz w:val="20"/>
          <w:szCs w:val="20"/>
          <w:lang w:val="pl-PL"/>
        </w:rPr>
        <w:t>, Perl,</w:t>
      </w:r>
      <w:r w:rsidRPr="008B1BEB">
        <w:rPr>
          <w:rFonts w:ascii="Arial" w:hAnsi="Arial" w:cs="Arial"/>
          <w:sz w:val="20"/>
          <w:szCs w:val="20"/>
          <w:lang w:val="pl-PL"/>
        </w:rPr>
        <w:t xml:space="preserve"> Linux, Windows XP,</w:t>
      </w:r>
      <w:r w:rsidR="008B1BEB">
        <w:rPr>
          <w:rFonts w:ascii="Arial" w:hAnsi="Arial" w:cs="Arial"/>
          <w:sz w:val="20"/>
          <w:szCs w:val="20"/>
          <w:lang w:val="pl-PL"/>
        </w:rPr>
        <w:t xml:space="preserve"> </w:t>
      </w:r>
      <w:r w:rsidRPr="008B1BEB">
        <w:rPr>
          <w:rFonts w:ascii="Arial" w:hAnsi="Arial" w:cs="Arial"/>
          <w:sz w:val="20"/>
          <w:szCs w:val="20"/>
          <w:lang w:val="pl-PL"/>
        </w:rPr>
        <w:t xml:space="preserve">Visual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Studio</w:t>
      </w:r>
      <w:proofErr w:type="spellEnd"/>
      <w:r w:rsidRPr="008B1BEB">
        <w:rPr>
          <w:rFonts w:ascii="Arial" w:hAnsi="Arial" w:cs="Arial"/>
          <w:sz w:val="20"/>
          <w:szCs w:val="20"/>
          <w:lang w:val="pl-PL"/>
        </w:rPr>
        <w:t xml:space="preserve">, GNU </w:t>
      </w:r>
    </w:p>
    <w:p w:rsidR="00E17BE3" w:rsidRPr="008B1BEB" w:rsidRDefault="001B7DEF" w:rsidP="008B1BEB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proofErr w:type="gramStart"/>
      <w:r w:rsidRPr="008B1BEB">
        <w:rPr>
          <w:rFonts w:ascii="Arial" w:hAnsi="Arial" w:cs="Arial"/>
          <w:sz w:val="20"/>
          <w:szCs w:val="20"/>
          <w:lang w:val="pl-PL"/>
        </w:rPr>
        <w:t>tools</w:t>
      </w:r>
      <w:proofErr w:type="spellEnd"/>
      <w:proofErr w:type="gramEnd"/>
      <w:r w:rsidRPr="008B1BEB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multiplexers</w:t>
      </w:r>
      <w:proofErr w:type="spellEnd"/>
      <w:r w:rsidRPr="008B1BEB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st</w:t>
      </w:r>
      <w:r w:rsidR="00CF1729">
        <w:rPr>
          <w:rFonts w:ascii="Arial" w:hAnsi="Arial" w:cs="Arial"/>
          <w:sz w:val="20"/>
          <w:szCs w:val="20"/>
          <w:lang w:val="pl-PL"/>
        </w:rPr>
        <w:t>ream-players</w:t>
      </w:r>
      <w:proofErr w:type="spellEnd"/>
      <w:r w:rsidR="00CF1729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="00CF1729">
        <w:rPr>
          <w:rFonts w:ascii="Arial" w:hAnsi="Arial" w:cs="Arial"/>
          <w:sz w:val="20"/>
          <w:szCs w:val="20"/>
          <w:lang w:val="pl-PL"/>
        </w:rPr>
        <w:t>stream-analyzers</w:t>
      </w:r>
      <w:proofErr w:type="spellEnd"/>
      <w:r w:rsidR="00CF1729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streamconverters</w:t>
      </w:r>
      <w:proofErr w:type="spellEnd"/>
      <w:r w:rsidRPr="008B1BEB">
        <w:rPr>
          <w:rFonts w:ascii="Arial" w:hAnsi="Arial" w:cs="Arial"/>
          <w:sz w:val="20"/>
          <w:szCs w:val="20"/>
          <w:lang w:val="pl-PL"/>
        </w:rPr>
        <w:t>,</w:t>
      </w:r>
      <w:r w:rsidR="008B1BEB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Perforce</w:t>
      </w:r>
      <w:proofErr w:type="spellEnd"/>
      <w:r w:rsidRPr="008B1BEB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8B1BEB">
        <w:rPr>
          <w:rFonts w:ascii="Arial" w:hAnsi="Arial" w:cs="Arial"/>
          <w:sz w:val="20"/>
          <w:szCs w:val="20"/>
          <w:lang w:val="pl-PL"/>
        </w:rPr>
        <w:t>Jira</w:t>
      </w:r>
      <w:proofErr w:type="spellEnd"/>
      <w:r w:rsidRPr="008B1BEB">
        <w:rPr>
          <w:rFonts w:ascii="Arial" w:hAnsi="Arial" w:cs="Arial"/>
          <w:sz w:val="20"/>
          <w:szCs w:val="20"/>
          <w:lang w:val="pl-PL"/>
        </w:rPr>
        <w:t>.</w:t>
      </w:r>
    </w:p>
    <w:p w:rsidR="00000B70" w:rsidRDefault="00000B70" w:rsidP="00B4090D">
      <w:pPr>
        <w:pStyle w:val="Nagwek2"/>
        <w:rPr>
          <w:rFonts w:ascii="Arial" w:eastAsia="Times New Roman" w:hAnsi="Arial" w:cs="Arial"/>
          <w:color w:val="222222"/>
          <w:sz w:val="20"/>
          <w:szCs w:val="20"/>
        </w:rPr>
      </w:pPr>
    </w:p>
    <w:p w:rsidR="00000B70" w:rsidRPr="006B62E8" w:rsidRDefault="00000B70" w:rsidP="00000B70">
      <w:pPr>
        <w:pStyle w:val="Nagwek2"/>
        <w:rPr>
          <w:rFonts w:eastAsia="Times New Roman"/>
        </w:rPr>
      </w:pPr>
      <w:r>
        <w:rPr>
          <w:rFonts w:eastAsia="Times New Roman"/>
        </w:rPr>
        <w:t>Experience 3</w:t>
      </w:r>
    </w:p>
    <w:p w:rsidR="00000B70" w:rsidRDefault="00000B70" w:rsidP="00000B70">
      <w:pPr>
        <w:pStyle w:val="Nagwek3"/>
        <w:rPr>
          <w:rFonts w:eastAsia="Times New Roman"/>
        </w:rPr>
      </w:pPr>
      <w:r>
        <w:rPr>
          <w:rFonts w:eastAsia="Times New Roman"/>
        </w:rPr>
        <w:t>Period</w:t>
      </w:r>
    </w:p>
    <w:p w:rsidR="00000B70" w:rsidRPr="00DE6A42" w:rsidRDefault="00BF320A" w:rsidP="00000B7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Jun 2010 </w:t>
      </w:r>
      <w:r w:rsidR="00000B70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0"/>
        </w:rPr>
        <w:t>Mar 2011</w:t>
      </w:r>
      <w:r w:rsidR="00000B70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BF320A">
        <w:rPr>
          <w:rFonts w:ascii="Arial" w:hAnsi="Arial" w:cs="Arial"/>
          <w:b/>
          <w:sz w:val="20"/>
          <w:szCs w:val="20"/>
          <w:lang w:val="pl-PL"/>
        </w:rPr>
        <w:t>Thomson Reuters (</w:t>
      </w:r>
      <w:proofErr w:type="spellStart"/>
      <w:r w:rsidRPr="00BF320A">
        <w:rPr>
          <w:rFonts w:ascii="Arial" w:hAnsi="Arial" w:cs="Arial"/>
          <w:b/>
          <w:sz w:val="20"/>
          <w:szCs w:val="20"/>
          <w:lang w:val="pl-PL"/>
        </w:rPr>
        <w:t>Markets</w:t>
      </w:r>
      <w:proofErr w:type="spellEnd"/>
      <w:r w:rsidRPr="00BF320A">
        <w:rPr>
          <w:rFonts w:ascii="Arial" w:hAnsi="Arial" w:cs="Arial"/>
          <w:b/>
          <w:sz w:val="20"/>
          <w:szCs w:val="20"/>
          <w:lang w:val="pl-PL"/>
        </w:rPr>
        <w:t xml:space="preserve">) Europe S.A. Polska </w:t>
      </w:r>
      <w:r w:rsidRPr="00BF320A">
        <w:rPr>
          <w:rFonts w:ascii="Arial" w:eastAsia="LMRoman10-Regular-Identity-H" w:hAnsi="Arial" w:cs="Arial"/>
          <w:b/>
          <w:sz w:val="20"/>
          <w:szCs w:val="20"/>
          <w:lang w:val="pl-PL"/>
        </w:rPr>
        <w:t>(</w:t>
      </w:r>
      <w:proofErr w:type="spellStart"/>
      <w:r w:rsidRPr="00BF320A">
        <w:rPr>
          <w:rFonts w:ascii="Arial" w:eastAsia="LMRoman10-Regular-Identity-H" w:hAnsi="Arial" w:cs="Arial"/>
          <w:b/>
          <w:sz w:val="20"/>
          <w:szCs w:val="20"/>
          <w:lang w:val="pl-PL"/>
        </w:rPr>
        <w:t>finances</w:t>
      </w:r>
      <w:proofErr w:type="spellEnd"/>
      <w:r w:rsidRPr="00BF320A">
        <w:rPr>
          <w:rFonts w:ascii="Arial" w:eastAsia="LMRoman10-Regular-Identity-H" w:hAnsi="Arial" w:cs="Arial"/>
          <w:b/>
          <w:sz w:val="20"/>
          <w:szCs w:val="20"/>
          <w:lang w:val="pl-PL"/>
        </w:rPr>
        <w:t>)</w:t>
      </w:r>
      <w:r w:rsidR="00000B70">
        <w:rPr>
          <w:rFonts w:ascii="Arial" w:eastAsia="Times New Roman" w:hAnsi="Arial" w:cs="Arial"/>
          <w:color w:val="222222"/>
          <w:sz w:val="20"/>
          <w:szCs w:val="20"/>
        </w:rPr>
        <w:tab/>
      </w:r>
      <w:r w:rsidR="00000B70" w:rsidRPr="00DE6A42">
        <w:rPr>
          <w:rFonts w:ascii="Arial" w:hAnsi="Arial" w:cs="Arial"/>
          <w:i/>
          <w:iCs/>
          <w:sz w:val="20"/>
          <w:szCs w:val="20"/>
          <w:lang w:val="pl-PL"/>
        </w:rPr>
        <w:t xml:space="preserve">Software Development </w:t>
      </w:r>
      <w:proofErr w:type="spellStart"/>
      <w:r w:rsidR="00000B70" w:rsidRPr="00DE6A42">
        <w:rPr>
          <w:rFonts w:ascii="Arial" w:hAnsi="Arial" w:cs="Arial"/>
          <w:i/>
          <w:iCs/>
          <w:sz w:val="20"/>
          <w:szCs w:val="20"/>
          <w:lang w:val="pl-PL"/>
        </w:rPr>
        <w:t>Engineer</w:t>
      </w:r>
      <w:proofErr w:type="spellEnd"/>
    </w:p>
    <w:p w:rsidR="00000B70" w:rsidRPr="006B62E8" w:rsidRDefault="00000B70" w:rsidP="00000B7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000B70" w:rsidRPr="006B62E8" w:rsidRDefault="00000B70" w:rsidP="00A1271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D08F1">
        <w:rPr>
          <w:rStyle w:val="Nagwek3Znak"/>
        </w:rPr>
        <w:t>Situation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A12711">
        <w:rPr>
          <w:rFonts w:ascii="Arial" w:eastAsia="Times New Roman" w:hAnsi="Arial" w:cs="Arial"/>
          <w:color w:val="222222"/>
          <w:sz w:val="20"/>
          <w:szCs w:val="20"/>
        </w:rPr>
        <w:t xml:space="preserve">Reuters maintained </w:t>
      </w:r>
      <w:proofErr w:type="spellStart"/>
      <w:r w:rsidR="00A12711">
        <w:rPr>
          <w:rFonts w:ascii="Arial" w:eastAsia="Times New Roman" w:hAnsi="Arial" w:cs="Arial"/>
          <w:color w:val="222222"/>
          <w:sz w:val="20"/>
          <w:szCs w:val="20"/>
        </w:rPr>
        <w:t>Kondor</w:t>
      </w:r>
      <w:proofErr w:type="spellEnd"/>
      <w:r w:rsidR="00A12711">
        <w:rPr>
          <w:rFonts w:ascii="Arial" w:eastAsia="Times New Roman" w:hAnsi="Arial" w:cs="Arial"/>
          <w:color w:val="222222"/>
          <w:sz w:val="20"/>
          <w:szCs w:val="20"/>
        </w:rPr>
        <w:t xml:space="preserve">+ - huge financial system. </w:t>
      </w:r>
      <w:r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6B62E8">
        <w:rPr>
          <w:rFonts w:ascii="Arial" w:eastAsia="Times New Roman" w:hAnsi="Arial" w:cs="Arial"/>
          <w:color w:val="222222"/>
          <w:sz w:val="20"/>
          <w:szCs w:val="20"/>
        </w:rPr>
        <w:t>he team size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was </w:t>
      </w:r>
      <w:r w:rsidR="00A12711">
        <w:rPr>
          <w:rFonts w:ascii="Arial" w:eastAsia="Times New Roman" w:hAnsi="Arial" w:cs="Arial"/>
          <w:color w:val="222222"/>
          <w:sz w:val="20"/>
          <w:szCs w:val="20"/>
        </w:rPr>
        <w:t>8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people.</w:t>
      </w:r>
    </w:p>
    <w:p w:rsidR="00000B70" w:rsidRPr="006B62E8" w:rsidRDefault="00000B70" w:rsidP="00000B70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Main Task</w:t>
      </w:r>
    </w:p>
    <w:p w:rsidR="00000B70" w:rsidRPr="0011371E" w:rsidRDefault="00A12711" w:rsidP="00000B70">
      <w:pPr>
        <w:shd w:val="clear" w:color="auto" w:fill="FFFFFF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11371E">
        <w:rPr>
          <w:rFonts w:ascii="Arial" w:hAnsi="Arial" w:cs="Arial"/>
          <w:sz w:val="20"/>
          <w:szCs w:val="20"/>
          <w:lang w:val="pl-PL"/>
        </w:rPr>
        <w:t>bugs</w:t>
      </w:r>
      <w:proofErr w:type="spellEnd"/>
      <w:proofErr w:type="gramEnd"/>
      <w:r w:rsidRPr="0011371E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11371E">
        <w:rPr>
          <w:rFonts w:ascii="Arial" w:hAnsi="Arial" w:cs="Arial"/>
          <w:sz w:val="20"/>
          <w:szCs w:val="20"/>
          <w:lang w:val="pl-PL"/>
        </w:rPr>
        <w:t>fixing</w:t>
      </w:r>
      <w:proofErr w:type="spellEnd"/>
      <w:r w:rsidRPr="0011371E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11371E">
        <w:rPr>
          <w:rFonts w:ascii="Arial" w:hAnsi="Arial" w:cs="Arial"/>
          <w:sz w:val="20"/>
          <w:szCs w:val="20"/>
          <w:lang w:val="pl-PL"/>
        </w:rPr>
        <w:t>in</w:t>
      </w:r>
      <w:proofErr w:type="spellEnd"/>
      <w:r w:rsidRPr="0011371E"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Pr="0011371E">
        <w:rPr>
          <w:rFonts w:ascii="Arial" w:hAnsi="Arial" w:cs="Arial"/>
          <w:sz w:val="20"/>
          <w:szCs w:val="20"/>
          <w:lang w:val="pl-PL"/>
        </w:rPr>
        <w:t>the</w:t>
      </w:r>
      <w:proofErr w:type="spellEnd"/>
      <w:r w:rsidRPr="0011371E">
        <w:rPr>
          <w:rFonts w:ascii="Arial" w:hAnsi="Arial" w:cs="Arial"/>
          <w:sz w:val="20"/>
          <w:szCs w:val="20"/>
          <w:lang w:val="pl-PL"/>
        </w:rPr>
        <w:t xml:space="preserve"> Kondor+</w:t>
      </w:r>
    </w:p>
    <w:p w:rsidR="00000B70" w:rsidRPr="006B62E8" w:rsidRDefault="00000B70" w:rsidP="00000B70">
      <w:pPr>
        <w:pStyle w:val="Nagwek3"/>
        <w:rPr>
          <w:rFonts w:eastAsia="Times New Roman"/>
        </w:rPr>
      </w:pPr>
      <w:r w:rsidRPr="006B62E8">
        <w:rPr>
          <w:rFonts w:eastAsia="Times New Roman"/>
        </w:rPr>
        <w:t>Environment</w:t>
      </w:r>
    </w:p>
    <w:p w:rsidR="00E85659" w:rsidRPr="00E85659" w:rsidRDefault="00E85659" w:rsidP="00E85659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r>
        <w:rPr>
          <w:rFonts w:ascii="Arial" w:hAnsi="Arial" w:cs="Arial"/>
          <w:sz w:val="20"/>
          <w:szCs w:val="20"/>
          <w:lang w:val="pl-PL"/>
        </w:rPr>
        <w:t>C</w:t>
      </w:r>
      <w:proofErr w:type="gramStart"/>
      <w:r>
        <w:rPr>
          <w:rFonts w:ascii="Arial" w:hAnsi="Arial" w:cs="Arial"/>
          <w:sz w:val="20"/>
          <w:szCs w:val="20"/>
          <w:lang w:val="pl-PL"/>
        </w:rPr>
        <w:t>++,</w:t>
      </w:r>
      <w:r w:rsidRPr="00E85659">
        <w:rPr>
          <w:rFonts w:ascii="Arial" w:hAnsi="Arial" w:cs="Arial"/>
          <w:sz w:val="20"/>
          <w:szCs w:val="20"/>
          <w:lang w:val="pl-PL"/>
        </w:rPr>
        <w:t>Solaris</w:t>
      </w:r>
      <w:proofErr w:type="spellEnd"/>
      <w:proofErr w:type="gramEnd"/>
      <w:r w:rsidRPr="00E85659">
        <w:rPr>
          <w:rFonts w:ascii="Arial" w:hAnsi="Arial" w:cs="Arial"/>
          <w:sz w:val="20"/>
          <w:szCs w:val="20"/>
          <w:lang w:val="pl-PL"/>
        </w:rPr>
        <w:t xml:space="preserve">, Windows XP, Sybase, Lotus, </w:t>
      </w:r>
      <w:proofErr w:type="spellStart"/>
      <w:r w:rsidRPr="00E85659">
        <w:rPr>
          <w:rFonts w:ascii="Arial" w:hAnsi="Arial" w:cs="Arial"/>
          <w:sz w:val="20"/>
          <w:szCs w:val="20"/>
          <w:lang w:val="pl-PL"/>
        </w:rPr>
        <w:t>AquaStudio</w:t>
      </w:r>
      <w:proofErr w:type="spellEnd"/>
      <w:r w:rsidRPr="00E85659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E85659">
        <w:rPr>
          <w:rFonts w:ascii="Arial" w:hAnsi="Arial" w:cs="Arial"/>
          <w:sz w:val="20"/>
          <w:szCs w:val="20"/>
          <w:lang w:val="pl-PL"/>
        </w:rPr>
        <w:t>SunStudio</w:t>
      </w:r>
      <w:proofErr w:type="spellEnd"/>
      <w:r w:rsidRPr="00E85659">
        <w:rPr>
          <w:rFonts w:ascii="Arial" w:hAnsi="Arial" w:cs="Arial"/>
          <w:sz w:val="20"/>
          <w:szCs w:val="20"/>
          <w:lang w:val="pl-PL"/>
        </w:rPr>
        <w:t xml:space="preserve">, SVN. </w:t>
      </w:r>
    </w:p>
    <w:p w:rsidR="00000B70" w:rsidRPr="00E85659" w:rsidRDefault="00000B70" w:rsidP="00B4090D">
      <w:pPr>
        <w:pStyle w:val="Nagwek2"/>
        <w:rPr>
          <w:rFonts w:ascii="Arial" w:eastAsiaTheme="minorHAnsi" w:hAnsi="Arial" w:cs="Arial"/>
          <w:color w:val="auto"/>
          <w:sz w:val="20"/>
          <w:szCs w:val="20"/>
          <w:lang w:val="pl-PL"/>
        </w:rPr>
      </w:pPr>
    </w:p>
    <w:p w:rsidR="00E85659" w:rsidRDefault="00E85659" w:rsidP="00E85659">
      <w:pPr>
        <w:rPr>
          <w:lang w:val="pl-PL"/>
        </w:rPr>
      </w:pPr>
    </w:p>
    <w:p w:rsidR="00E81C80" w:rsidRPr="006B62E8" w:rsidRDefault="00E81C80" w:rsidP="00E81C80">
      <w:pPr>
        <w:pStyle w:val="Nagwek2"/>
        <w:rPr>
          <w:rFonts w:eastAsia="Times New Roman"/>
        </w:rPr>
      </w:pPr>
      <w:r>
        <w:rPr>
          <w:rFonts w:eastAsia="Times New Roman"/>
        </w:rPr>
        <w:t>Experience 4</w:t>
      </w:r>
    </w:p>
    <w:p w:rsidR="00E81C80" w:rsidRDefault="00E81C80" w:rsidP="00E81C80">
      <w:pPr>
        <w:pStyle w:val="Nagwek3"/>
        <w:rPr>
          <w:rFonts w:eastAsia="Times New Roman"/>
        </w:rPr>
      </w:pPr>
      <w:r>
        <w:rPr>
          <w:rFonts w:eastAsia="Times New Roman"/>
        </w:rPr>
        <w:t>Period</w:t>
      </w:r>
    </w:p>
    <w:p w:rsidR="00E81C80" w:rsidRPr="00DE6A42" w:rsidRDefault="00E81C80" w:rsidP="00E81C8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2004 - 2008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9D50F7">
        <w:rPr>
          <w:rFonts w:ascii="Arial" w:hAnsi="Arial" w:cs="Arial"/>
          <w:b/>
          <w:sz w:val="20"/>
          <w:szCs w:val="20"/>
          <w:lang w:val="pl-PL"/>
        </w:rPr>
        <w:t xml:space="preserve">not </w:t>
      </w:r>
      <w:proofErr w:type="spellStart"/>
      <w:r w:rsidR="009D50F7">
        <w:rPr>
          <w:rFonts w:ascii="Arial" w:hAnsi="Arial" w:cs="Arial"/>
          <w:b/>
          <w:sz w:val="20"/>
          <w:szCs w:val="20"/>
          <w:lang w:val="pl-PL"/>
        </w:rPr>
        <w:t>registered</w:t>
      </w:r>
      <w:proofErr w:type="spellEnd"/>
      <w:r w:rsidR="009D50F7">
        <w:rPr>
          <w:rFonts w:ascii="Arial" w:hAnsi="Arial" w:cs="Arial"/>
          <w:b/>
          <w:sz w:val="20"/>
          <w:szCs w:val="20"/>
          <w:lang w:val="pl-PL"/>
        </w:rPr>
        <w:t xml:space="preserve"> </w:t>
      </w:r>
      <w:proofErr w:type="spellStart"/>
      <w:r w:rsidR="009D50F7">
        <w:rPr>
          <w:rFonts w:ascii="Arial" w:hAnsi="Arial" w:cs="Arial"/>
          <w:b/>
          <w:sz w:val="20"/>
          <w:szCs w:val="20"/>
          <w:lang w:val="pl-PL"/>
        </w:rPr>
        <w:t>activity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DE6A42">
        <w:rPr>
          <w:rFonts w:ascii="Arial" w:hAnsi="Arial" w:cs="Arial"/>
          <w:i/>
          <w:iCs/>
          <w:sz w:val="20"/>
          <w:szCs w:val="20"/>
          <w:lang w:val="pl-PL"/>
        </w:rPr>
        <w:t>Software Develop</w:t>
      </w:r>
      <w:r>
        <w:rPr>
          <w:rFonts w:ascii="Arial" w:hAnsi="Arial" w:cs="Arial"/>
          <w:i/>
          <w:iCs/>
          <w:sz w:val="20"/>
          <w:szCs w:val="20"/>
          <w:lang w:val="pl-PL"/>
        </w:rPr>
        <w:t>er</w:t>
      </w:r>
    </w:p>
    <w:p w:rsidR="00E81C80" w:rsidRPr="006B62E8" w:rsidRDefault="00E81C80" w:rsidP="00E81C8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E81C80" w:rsidRPr="006B62E8" w:rsidRDefault="00E81C80" w:rsidP="00E81C8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D08F1">
        <w:rPr>
          <w:rStyle w:val="Nagwek3Znak"/>
        </w:rPr>
        <w:t>Situation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  <w:t>Developing software for other students and companies.</w:t>
      </w:r>
    </w:p>
    <w:p w:rsidR="00E81C80" w:rsidRPr="006B62E8" w:rsidRDefault="00E81C80" w:rsidP="00E81C80">
      <w:pPr>
        <w:pStyle w:val="Nagwek3"/>
        <w:rPr>
          <w:rFonts w:eastAsia="Times New Roman"/>
        </w:rPr>
      </w:pPr>
      <w:proofErr w:type="spellStart"/>
      <w:r>
        <w:rPr>
          <w:rFonts w:eastAsia="Times New Roman"/>
        </w:rPr>
        <w:t>Enviroment</w:t>
      </w:r>
      <w:proofErr w:type="spellEnd"/>
    </w:p>
    <w:p w:rsidR="00E81C80" w:rsidRPr="00E81C80" w:rsidRDefault="00E81C80" w:rsidP="00E81C80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  <w:lang w:val="pl-PL"/>
        </w:rPr>
      </w:pPr>
      <w:proofErr w:type="spellStart"/>
      <w:r w:rsidRPr="00E81C80">
        <w:rPr>
          <w:rFonts w:ascii="Arial" w:hAnsi="Arial" w:cs="Arial"/>
          <w:sz w:val="20"/>
          <w:szCs w:val="20"/>
          <w:lang w:val="pl-PL"/>
        </w:rPr>
        <w:t>Writing</w:t>
      </w:r>
      <w:proofErr w:type="spellEnd"/>
      <w:r w:rsidRPr="00E81C80">
        <w:rPr>
          <w:rFonts w:ascii="Arial" w:hAnsi="Arial" w:cs="Arial"/>
          <w:sz w:val="20"/>
          <w:szCs w:val="20"/>
          <w:lang w:val="pl-PL"/>
        </w:rPr>
        <w:t xml:space="preserve"> desktop </w:t>
      </w:r>
      <w:proofErr w:type="spellStart"/>
      <w:r w:rsidRPr="00E81C80">
        <w:rPr>
          <w:rFonts w:ascii="Arial" w:hAnsi="Arial" w:cs="Arial"/>
          <w:sz w:val="20"/>
          <w:szCs w:val="20"/>
          <w:lang w:val="pl-PL"/>
        </w:rPr>
        <w:t>applications</w:t>
      </w:r>
      <w:proofErr w:type="spellEnd"/>
      <w:r w:rsidRPr="00E81C80"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 w:rsidRPr="00E81C80">
        <w:rPr>
          <w:rFonts w:ascii="Arial" w:hAnsi="Arial" w:cs="Arial"/>
          <w:sz w:val="20"/>
          <w:szCs w:val="20"/>
          <w:lang w:val="pl-PL"/>
        </w:rPr>
        <w:t>webs</w:t>
      </w:r>
      <w:r>
        <w:rPr>
          <w:rFonts w:ascii="Arial" w:hAnsi="Arial" w:cs="Arial"/>
          <w:sz w:val="20"/>
          <w:szCs w:val="20"/>
          <w:lang w:val="pl-PL"/>
        </w:rPr>
        <w:t>ites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pl-PL"/>
        </w:rPr>
        <w:t>network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pl-PL"/>
        </w:rPr>
        <w:t>client-server</w:t>
      </w:r>
      <w:proofErr w:type="spellEnd"/>
      <w:r>
        <w:rPr>
          <w:rFonts w:ascii="Arial" w:hAnsi="Arial" w:cs="Arial"/>
          <w:sz w:val="20"/>
          <w:szCs w:val="20"/>
          <w:lang w:val="pl-PL"/>
        </w:rPr>
        <w:t xml:space="preserve"> </w:t>
      </w:r>
      <w:proofErr w:type="spellStart"/>
      <w:r w:rsidR="0057265C">
        <w:rPr>
          <w:rFonts w:ascii="Arial" w:hAnsi="Arial" w:cs="Arial"/>
          <w:sz w:val="20"/>
          <w:szCs w:val="20"/>
          <w:lang w:val="pl-PL"/>
        </w:rPr>
        <w:t>solutions</w:t>
      </w:r>
      <w:proofErr w:type="spellEnd"/>
      <w:r w:rsidRPr="00E81C80">
        <w:rPr>
          <w:rFonts w:ascii="Arial" w:hAnsi="Arial" w:cs="Arial"/>
          <w:sz w:val="20"/>
          <w:szCs w:val="20"/>
          <w:lang w:val="pl-PL"/>
        </w:rPr>
        <w:t>.</w:t>
      </w:r>
    </w:p>
    <w:p w:rsidR="009347F7" w:rsidRDefault="006B62E8" w:rsidP="00B4090D">
      <w:pPr>
        <w:pStyle w:val="Nagwek2"/>
        <w:rPr>
          <w:rFonts w:eastAsia="Times New Roman"/>
        </w:rPr>
      </w:pPr>
      <w:r w:rsidRPr="006B62E8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  <w:r w:rsidR="009347F7">
        <w:rPr>
          <w:rFonts w:eastAsia="Times New Roman"/>
        </w:rPr>
        <w:t>Knowledge and Experience</w:t>
      </w:r>
    </w:p>
    <w:p w:rsidR="009347F7" w:rsidRDefault="009347F7" w:rsidP="00816D4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:rsidR="00816D41" w:rsidRDefault="00816D41" w:rsidP="00816D4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Fill in the “Knowledge and Experience” column with the following information. If you do not have any experience for the specified topic, leave it blank.</w:t>
      </w:r>
    </w:p>
    <w:p w:rsidR="00816D41" w:rsidRPr="00FC4B8A" w:rsidRDefault="00816D41" w:rsidP="00816D4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4B8A">
        <w:rPr>
          <w:rFonts w:ascii="Arial" w:eastAsia="Times New Roman" w:hAnsi="Arial" w:cs="Arial"/>
          <w:color w:val="222222"/>
          <w:sz w:val="20"/>
          <w:szCs w:val="20"/>
        </w:rPr>
        <w:t xml:space="preserve">+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FC4B8A">
        <w:rPr>
          <w:rFonts w:ascii="Arial" w:eastAsia="Times New Roman" w:hAnsi="Arial" w:cs="Arial"/>
          <w:color w:val="222222"/>
          <w:sz w:val="20"/>
          <w:szCs w:val="20"/>
        </w:rPr>
        <w:t>= Theoretical knowledge/beginning practical experience</w:t>
      </w:r>
    </w:p>
    <w:p w:rsidR="00816D41" w:rsidRPr="00FC4B8A" w:rsidRDefault="00816D41" w:rsidP="00816D4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4B8A">
        <w:rPr>
          <w:rFonts w:ascii="Arial" w:eastAsia="Times New Roman" w:hAnsi="Arial" w:cs="Arial"/>
          <w:color w:val="222222"/>
          <w:sz w:val="20"/>
          <w:szCs w:val="20"/>
        </w:rPr>
        <w:t>++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FC4B8A">
        <w:rPr>
          <w:rFonts w:ascii="Arial" w:eastAsia="Times New Roman" w:hAnsi="Arial" w:cs="Arial"/>
          <w:color w:val="222222"/>
          <w:sz w:val="20"/>
          <w:szCs w:val="20"/>
        </w:rPr>
        <w:t>= Relevant practical experience</w:t>
      </w:r>
    </w:p>
    <w:p w:rsidR="00816D41" w:rsidRDefault="00816D41" w:rsidP="00816D41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4B8A">
        <w:rPr>
          <w:rFonts w:ascii="Arial" w:eastAsia="Times New Roman" w:hAnsi="Arial" w:cs="Arial"/>
          <w:color w:val="222222"/>
          <w:sz w:val="20"/>
          <w:szCs w:val="20"/>
        </w:rPr>
        <w:t xml:space="preserve">+++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E17BE3">
        <w:rPr>
          <w:rFonts w:ascii="Arial" w:eastAsia="Times New Roman" w:hAnsi="Arial" w:cs="Arial"/>
          <w:color w:val="222222"/>
          <w:sz w:val="20"/>
          <w:szCs w:val="20"/>
        </w:rPr>
        <w:t>= B</w:t>
      </w:r>
      <w:r w:rsidRPr="00FC4B8A">
        <w:rPr>
          <w:rFonts w:ascii="Arial" w:eastAsia="Times New Roman" w:hAnsi="Arial" w:cs="Arial"/>
          <w:color w:val="222222"/>
          <w:sz w:val="20"/>
          <w:szCs w:val="20"/>
        </w:rPr>
        <w:t>road or very broad practical experience</w:t>
      </w:r>
    </w:p>
    <w:p w:rsidR="00FC4B8A" w:rsidRPr="00FC4B8A" w:rsidRDefault="00FC4B8A" w:rsidP="00FC4B8A"/>
    <w:tbl>
      <w:tblPr>
        <w:tblW w:w="10627" w:type="dxa"/>
        <w:tblLook w:val="04A0"/>
      </w:tblPr>
      <w:tblGrid>
        <w:gridCol w:w="5665"/>
        <w:gridCol w:w="4962"/>
      </w:tblGrid>
      <w:tr w:rsidR="007C3A23" w:rsidRPr="007C3A23" w:rsidTr="00A2591F">
        <w:trPr>
          <w:trHeight w:val="84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C3A23" w:rsidRPr="007C3A23" w:rsidRDefault="007C3A23" w:rsidP="007C3A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</w:pPr>
            <w:r w:rsidRPr="007E082B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  <w:t>Categories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C3A23" w:rsidRPr="007C3A23" w:rsidRDefault="007C3A23" w:rsidP="007C3A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</w:pPr>
            <w:r w:rsidRPr="007E082B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</w:rPr>
              <w:t>Knowledge and Experience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System architectures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C3A23" w:rsidRPr="007C3A23" w:rsidRDefault="007C3A23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MFC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A23" w:rsidRPr="007C3A23" w:rsidRDefault="00071D2B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COM/DCOM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ADO.NET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.NET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ASP.NET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Windows Services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Programming and Scripting Languages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C3A23" w:rsidRPr="007C3A23" w:rsidRDefault="007C3A23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C/C++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C#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C3A23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C3A23" w:rsidRPr="007C3A23" w:rsidRDefault="007C3A23" w:rsidP="007C3A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Ajax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A23" w:rsidRPr="007C3A23" w:rsidRDefault="008624E9" w:rsidP="007C3A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T-SQL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Python</w:t>
            </w:r>
            <w:r w:rsidR="008624E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Perl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Development Suites/Environments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 Visual Studio (including .NET)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Visual C++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+++</w:t>
            </w:r>
          </w:p>
        </w:tc>
      </w:tr>
      <w:tr w:rsidR="007E082B" w:rsidRPr="007C3A23" w:rsidTr="00A2591F">
        <w:trPr>
          <w:trHeight w:val="52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MS BI </w:t>
            </w: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FrontEnd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Suite (</w:t>
            </w: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Reportbuilder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Powerview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Dashboard designer)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 SQL Server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 Server 2005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 Server 2008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 Server 2012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 SQL server Business Intelligence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SQL Server </w:t>
            </w: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Services (SSIS)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 Server Reporting Services (SSRS)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 Server Analysis Services (SSAS)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Cassandra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MS </w:t>
            </w: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Sharepoint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201</w:t>
            </w:r>
            <w:r w:rsidR="000714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8624E9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25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Database performance tuning &amp; indexation (DBA role)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Modeling Language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071463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Web Design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XML + XSD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JavaScript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Windows XP/7/8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816D41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Unix/Linux/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Redhat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Windows Server 2008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Entiy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Framework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Linq2SQL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WinForms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WPF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TCP/IP/UDP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FTP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SNMP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SOAP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HTTP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Tools, methods &amp; processes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Unit Testing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nUnit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nCover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MOQ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MSTest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Moles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Rhino Mocks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Debugging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Fiddler (web debugger)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WireShark</w:t>
            </w:r>
            <w:proofErr w:type="spellEnd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(network protocol analyzer)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WEB browser development tools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Configuration Management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Issue handling and tracking: JIRA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CVS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CruiseControl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Installers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InnoSetup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Visual Studio deployment project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WiX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Webservices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Internet Information Services (IIS)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Various Other Tools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DotFuscator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Resharper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WCF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Telerik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DevExpress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082B" w:rsidRPr="007C3A23" w:rsidRDefault="00282412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++</w:t>
            </w:r>
          </w:p>
        </w:tc>
      </w:tr>
      <w:tr w:rsidR="007E082B" w:rsidRPr="007C3A23" w:rsidTr="00A2591F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7E082B" w:rsidRPr="007C3A23" w:rsidRDefault="007E082B" w:rsidP="007E082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7C3A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DotTrace</w:t>
            </w:r>
            <w:proofErr w:type="spellEnd"/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82B" w:rsidRPr="007C3A23" w:rsidRDefault="007E082B" w:rsidP="007E082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FC4B8A" w:rsidRDefault="00FC4B8A"/>
    <w:sectPr w:rsidR="00FC4B8A" w:rsidSect="00934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D19D7"/>
    <w:multiLevelType w:val="hybridMultilevel"/>
    <w:tmpl w:val="91D88D24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737810B1"/>
    <w:multiLevelType w:val="hybridMultilevel"/>
    <w:tmpl w:val="85CEA66C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compat/>
  <w:rsids>
    <w:rsidRoot w:val="00FC4B8A"/>
    <w:rsid w:val="00000B70"/>
    <w:rsid w:val="00071463"/>
    <w:rsid w:val="00071D2B"/>
    <w:rsid w:val="000A48B7"/>
    <w:rsid w:val="000B222C"/>
    <w:rsid w:val="000C31D4"/>
    <w:rsid w:val="0011371E"/>
    <w:rsid w:val="001B7DEF"/>
    <w:rsid w:val="001D1634"/>
    <w:rsid w:val="001F6754"/>
    <w:rsid w:val="00282412"/>
    <w:rsid w:val="00324517"/>
    <w:rsid w:val="00335328"/>
    <w:rsid w:val="003541B5"/>
    <w:rsid w:val="00354CD0"/>
    <w:rsid w:val="0037605C"/>
    <w:rsid w:val="003C2026"/>
    <w:rsid w:val="003C68EF"/>
    <w:rsid w:val="003D3A1E"/>
    <w:rsid w:val="0054179B"/>
    <w:rsid w:val="0057265C"/>
    <w:rsid w:val="005A4E4A"/>
    <w:rsid w:val="00671CF4"/>
    <w:rsid w:val="006B62E8"/>
    <w:rsid w:val="00792B17"/>
    <w:rsid w:val="007C3A23"/>
    <w:rsid w:val="007E082B"/>
    <w:rsid w:val="007E50DA"/>
    <w:rsid w:val="00816D41"/>
    <w:rsid w:val="008624E9"/>
    <w:rsid w:val="00897874"/>
    <w:rsid w:val="008B1BEB"/>
    <w:rsid w:val="009347F7"/>
    <w:rsid w:val="0095358D"/>
    <w:rsid w:val="009623E7"/>
    <w:rsid w:val="009D1BE7"/>
    <w:rsid w:val="009D50F7"/>
    <w:rsid w:val="00A12711"/>
    <w:rsid w:val="00A16B21"/>
    <w:rsid w:val="00A2591F"/>
    <w:rsid w:val="00AD1880"/>
    <w:rsid w:val="00B4090D"/>
    <w:rsid w:val="00B634DB"/>
    <w:rsid w:val="00B67FC4"/>
    <w:rsid w:val="00BF320A"/>
    <w:rsid w:val="00C404E2"/>
    <w:rsid w:val="00CC26BE"/>
    <w:rsid w:val="00CF1729"/>
    <w:rsid w:val="00D715F3"/>
    <w:rsid w:val="00D928E3"/>
    <w:rsid w:val="00DE6A42"/>
    <w:rsid w:val="00E17BE3"/>
    <w:rsid w:val="00E353B7"/>
    <w:rsid w:val="00E81C80"/>
    <w:rsid w:val="00E85659"/>
    <w:rsid w:val="00E860A0"/>
    <w:rsid w:val="00EA2F38"/>
    <w:rsid w:val="00EB34BF"/>
    <w:rsid w:val="00EB3D66"/>
    <w:rsid w:val="00F078E7"/>
    <w:rsid w:val="00FB47C5"/>
    <w:rsid w:val="00FC4B8A"/>
    <w:rsid w:val="00FD08F1"/>
    <w:rsid w:val="00FD4D44"/>
    <w:rsid w:val="00FF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34BF"/>
  </w:style>
  <w:style w:type="paragraph" w:styleId="Nagwek1">
    <w:name w:val="heading 1"/>
    <w:basedOn w:val="Normalny"/>
    <w:next w:val="Normalny"/>
    <w:link w:val="Nagwek1Znak"/>
    <w:uiPriority w:val="9"/>
    <w:qFormat/>
    <w:rsid w:val="00EB3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3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3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B3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B34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EB34B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EB34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EB34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EB34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3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B34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B3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B34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EB34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EB3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EB3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EB3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EB3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EB3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3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34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B34BF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EB34BF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EB34BF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EB34BF"/>
    <w:rPr>
      <w:i/>
      <w:iCs/>
      <w:color w:val="5B9BD5" w:themeColor="accent1"/>
    </w:rPr>
  </w:style>
  <w:style w:type="character" w:styleId="Pogrubienie">
    <w:name w:val="Strong"/>
    <w:basedOn w:val="Domylnaczcionkaakapitu"/>
    <w:uiPriority w:val="22"/>
    <w:qFormat/>
    <w:rsid w:val="00EB34B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EB34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B34BF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B34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B34BF"/>
    <w:rPr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EB34BF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EB34BF"/>
    <w:rPr>
      <w:b/>
      <w:bCs/>
      <w:smallCaps/>
      <w:color w:val="5B9BD5" w:themeColor="accent1"/>
      <w:spacing w:val="5"/>
    </w:rPr>
  </w:style>
  <w:style w:type="character" w:styleId="Tytuksiki">
    <w:name w:val="Book Title"/>
    <w:basedOn w:val="Domylnaczcionkaakapitu"/>
    <w:uiPriority w:val="33"/>
    <w:qFormat/>
    <w:rsid w:val="00EB34BF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EB34B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B34BF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unhideWhenUsed/>
    <w:rsid w:val="00EB34BF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EB34BF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FC4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AD1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.vink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B75D5-61C3-4354-A775-C1302526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219</TotalTime>
  <Pages>5</Pages>
  <Words>732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Vink</dc:creator>
  <cp:keywords/>
  <dc:description/>
  <cp:lastModifiedBy>Robert</cp:lastModifiedBy>
  <cp:revision>47</cp:revision>
  <dcterms:created xsi:type="dcterms:W3CDTF">2013-05-22T09:54:00Z</dcterms:created>
  <dcterms:modified xsi:type="dcterms:W3CDTF">2013-06-16T15:14:00Z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